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CA1" w:rsidRDefault="00635CA1" w:rsidP="00C80A0C">
      <w:pPr>
        <w:spacing w:after="0"/>
      </w:pPr>
    </w:p>
    <w:p w:rsidR="00D362D5" w:rsidRDefault="00D362D5" w:rsidP="00C80A0C">
      <w:pPr>
        <w:spacing w:after="0"/>
      </w:pPr>
    </w:p>
    <w:p w:rsidR="00D362D5" w:rsidRDefault="00D362D5" w:rsidP="00C80A0C">
      <w:pPr>
        <w:spacing w:after="0"/>
      </w:pPr>
    </w:p>
    <w:p w:rsidR="00D362D5" w:rsidRDefault="00D362D5" w:rsidP="00C80A0C">
      <w:pPr>
        <w:spacing w:after="0"/>
      </w:pPr>
    </w:p>
    <w:p w:rsidR="00D362D5" w:rsidRDefault="00D362D5" w:rsidP="00C80A0C">
      <w:pPr>
        <w:spacing w:after="0"/>
      </w:pPr>
    </w:p>
    <w:p w:rsidR="00D362D5" w:rsidRDefault="00D362D5" w:rsidP="00C80A0C">
      <w:pPr>
        <w:spacing w:after="0"/>
      </w:pPr>
    </w:p>
    <w:p w:rsidR="00D362D5" w:rsidRDefault="00D362D5" w:rsidP="00C80A0C">
      <w:pPr>
        <w:spacing w:after="0"/>
      </w:pPr>
    </w:p>
    <w:p w:rsidR="00D362D5" w:rsidRDefault="00D362D5" w:rsidP="00C80A0C">
      <w:pPr>
        <w:spacing w:after="0"/>
      </w:pPr>
    </w:p>
    <w:p w:rsidR="00D362D5" w:rsidRDefault="00D362D5" w:rsidP="00C80A0C">
      <w:pPr>
        <w:spacing w:after="0"/>
      </w:pPr>
    </w:p>
    <w:p w:rsidR="00D362D5" w:rsidRDefault="00D362D5" w:rsidP="00C80A0C">
      <w:pPr>
        <w:spacing w:after="0"/>
      </w:pPr>
    </w:p>
    <w:p w:rsidR="00D362D5" w:rsidRDefault="00D362D5" w:rsidP="00C80A0C">
      <w:pPr>
        <w:spacing w:after="0"/>
      </w:pPr>
    </w:p>
    <w:p w:rsidR="00D362D5" w:rsidRDefault="00D362D5" w:rsidP="00C80A0C">
      <w:pPr>
        <w:spacing w:after="0"/>
      </w:pPr>
    </w:p>
    <w:p w:rsidR="00D362D5" w:rsidRDefault="00D362D5" w:rsidP="00C80A0C">
      <w:pPr>
        <w:spacing w:after="0"/>
      </w:pPr>
    </w:p>
    <w:p w:rsidR="00FA00EC" w:rsidRPr="00D362D5" w:rsidRDefault="00D362D5" w:rsidP="00C80A0C">
      <w:pPr>
        <w:spacing w:after="0"/>
        <w:rPr>
          <w:i/>
          <w:color w:val="004689" w:themeColor="accent1" w:themeShade="BF"/>
        </w:rPr>
      </w:pPr>
      <w:r w:rsidRPr="00D362D5">
        <w:rPr>
          <w:rStyle w:val="IntenseEmphasis"/>
          <w:i w:val="0"/>
          <w:color w:val="004689" w:themeColor="accent1" w:themeShade="BF"/>
          <w:sz w:val="48"/>
        </w:rPr>
        <w:t>Amadeus e-Power North America</w:t>
      </w:r>
    </w:p>
    <w:p w:rsidR="00D362D5" w:rsidRPr="006625D9" w:rsidRDefault="00C80A0C" w:rsidP="00C80A0C">
      <w:pPr>
        <w:pStyle w:val="Subtitle"/>
        <w:spacing w:before="0" w:after="0"/>
        <w:jc w:val="right"/>
        <w:rPr>
          <w:rStyle w:val="IntenseEmphasis"/>
          <w:b/>
          <w:bCs w:val="0"/>
          <w:i w:val="0"/>
          <w:iCs/>
          <w:color w:val="00A9E0" w:themeColor="text2"/>
          <w:szCs w:val="36"/>
        </w:rPr>
      </w:pPr>
      <w:r>
        <w:rPr>
          <w:rStyle w:val="IntenseEmphasis"/>
          <w:b/>
          <w:i w:val="0"/>
          <w:color w:val="00A9E0" w:themeColor="text2"/>
          <w:szCs w:val="36"/>
        </w:rPr>
        <w:t>How To Remove The Double Scroll Bar</w:t>
      </w:r>
    </w:p>
    <w:p w:rsidR="00FA00EC" w:rsidRDefault="00FA00EC" w:rsidP="00C80A0C">
      <w:pPr>
        <w:spacing w:after="0"/>
      </w:pPr>
    </w:p>
    <w:p w:rsidR="00D362D5" w:rsidRDefault="00D362D5" w:rsidP="00C80A0C">
      <w:pPr>
        <w:suppressAutoHyphens w:val="0"/>
        <w:spacing w:after="0"/>
        <w:rPr>
          <w:rFonts w:eastAsiaTheme="majorEastAsia" w:cstheme="majorBidi"/>
          <w:b/>
          <w:bCs/>
          <w:color w:val="005EB8" w:themeColor="accent1"/>
          <w:sz w:val="44"/>
          <w:szCs w:val="28"/>
          <w:lang w:val="da-DK"/>
        </w:rPr>
      </w:pPr>
      <w:r>
        <w:br w:type="page"/>
      </w:r>
    </w:p>
    <w:p w:rsidR="00D550A3" w:rsidRDefault="00D550A3" w:rsidP="00C80A0C">
      <w:pPr>
        <w:pStyle w:val="TOCHeading"/>
        <w:spacing w:after="0"/>
      </w:pPr>
      <w:r>
        <w:lastRenderedPageBreak/>
        <w:t>Index</w:t>
      </w:r>
    </w:p>
    <w:p w:rsidR="00C80A0C" w:rsidRPr="00C80A0C" w:rsidRDefault="00C80A0C" w:rsidP="00C80A0C">
      <w:pPr>
        <w:rPr>
          <w:lang w:val="da-DK"/>
        </w:rPr>
      </w:pPr>
    </w:p>
    <w:p w:rsidR="00C80A0C" w:rsidRDefault="00826B97">
      <w:pPr>
        <w:pStyle w:val="TOC1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r>
        <w:fldChar w:fldCharType="begin"/>
      </w:r>
      <w:r w:rsidRPr="00043A2A">
        <w:rPr>
          <w:lang w:val="da-DK"/>
        </w:rPr>
        <w:instrText xml:space="preserve"> TOC \o "1-3" \u </w:instrText>
      </w:r>
      <w:r>
        <w:fldChar w:fldCharType="separate"/>
      </w:r>
      <w:r w:rsidR="00C80A0C" w:rsidRPr="007B6075">
        <w:rPr>
          <w:i/>
          <w:iCs/>
          <w:noProof/>
        </w:rPr>
        <w:t>Steps to remove the double scroll bar</w:t>
      </w:r>
      <w:r w:rsidR="00C80A0C">
        <w:rPr>
          <w:noProof/>
        </w:rPr>
        <w:tab/>
      </w:r>
      <w:r w:rsidR="00C80A0C">
        <w:rPr>
          <w:noProof/>
        </w:rPr>
        <w:fldChar w:fldCharType="begin"/>
      </w:r>
      <w:r w:rsidR="00C80A0C">
        <w:rPr>
          <w:noProof/>
        </w:rPr>
        <w:instrText xml:space="preserve"> PAGEREF _Toc425414365 \h </w:instrText>
      </w:r>
      <w:r w:rsidR="00C80A0C">
        <w:rPr>
          <w:noProof/>
        </w:rPr>
      </w:r>
      <w:r w:rsidR="00C80A0C">
        <w:rPr>
          <w:noProof/>
        </w:rPr>
        <w:fldChar w:fldCharType="separate"/>
      </w:r>
      <w:r w:rsidR="00C80A0C">
        <w:rPr>
          <w:noProof/>
        </w:rPr>
        <w:t>3</w:t>
      </w:r>
      <w:r w:rsidR="00C80A0C">
        <w:rPr>
          <w:noProof/>
        </w:rPr>
        <w:fldChar w:fldCharType="end"/>
      </w:r>
    </w:p>
    <w:p w:rsidR="00D550A3" w:rsidRDefault="00826B97" w:rsidP="00C80A0C">
      <w:pPr>
        <w:spacing w:after="0"/>
      </w:pPr>
      <w:r>
        <w:fldChar w:fldCharType="end"/>
      </w:r>
    </w:p>
    <w:p w:rsidR="00D550A3" w:rsidRDefault="00A4400A" w:rsidP="00C80A0C">
      <w:pPr>
        <w:spacing w:after="0"/>
      </w:pPr>
      <w:r>
        <w:rPr>
          <w:noProof/>
          <w:lang w:val="en-US"/>
        </w:rPr>
        <mc:AlternateContent>
          <mc:Choice Requires="wps">
            <w:drawing>
              <wp:anchor distT="180340" distB="0" distL="114300" distR="114300" simplePos="0" relativeHeight="251659264" behindDoc="0" locked="1" layoutInCell="1" allowOverlap="1" wp14:anchorId="5323169A" wp14:editId="0426EE56">
                <wp:simplePos x="0" y="0"/>
                <wp:positionH relativeFrom="margin">
                  <wp:posOffset>-382270</wp:posOffset>
                </wp:positionH>
                <wp:positionV relativeFrom="margin">
                  <wp:posOffset>6226810</wp:posOffset>
                </wp:positionV>
                <wp:extent cx="6629400" cy="1451610"/>
                <wp:effectExtent l="0" t="0" r="0" b="768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451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A18" w:rsidRPr="00702B3B" w:rsidRDefault="00953A18" w:rsidP="00715E1D">
                            <w:pPr>
                              <w:pStyle w:val="Table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316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0.1pt;margin-top:490.3pt;width:522pt;height:114.3pt;z-index:251659264;visibility:visible;mso-wrap-style:square;mso-width-percent:0;mso-height-percent:0;mso-wrap-distance-left:9pt;mso-wrap-distance-top:14.2pt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" filled="f" stroked="f" strokeweight=".5pt">
                <v:textbox style="mso-fit-shape-to-text:t" inset="0,0,0,0">
                  <w:txbxContent>
                    <w:p w:rsidR="00953A18" w:rsidRPr="00702B3B" w:rsidRDefault="00953A18" w:rsidP="00715E1D">
                      <w:pPr>
                        <w:pStyle w:val="Table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D550A3">
        <w:br w:type="page"/>
      </w:r>
    </w:p>
    <w:p w:rsidR="008D0AD5" w:rsidRPr="00C80A0C" w:rsidRDefault="00C80A0C" w:rsidP="00C80A0C">
      <w:pPr>
        <w:pStyle w:val="Heading1"/>
      </w:pPr>
      <w:bookmarkStart w:id="0" w:name="_Toc425414365"/>
      <w:r w:rsidRPr="00C80A0C">
        <w:rPr>
          <w:rStyle w:val="IntenseEmphasis"/>
          <w:b/>
          <w:color w:val="0070C0"/>
        </w:rPr>
        <w:lastRenderedPageBreak/>
        <w:t>Steps to remove the double scroll bar</w:t>
      </w:r>
      <w:bookmarkEnd w:id="0"/>
    </w:p>
    <w:p w:rsidR="00C80A0C" w:rsidRDefault="00C80A0C" w:rsidP="00C80A0C">
      <w:pPr>
        <w:spacing w:after="0"/>
      </w:pPr>
    </w:p>
    <w:p w:rsidR="00C80A0C" w:rsidRDefault="00C80A0C" w:rsidP="00C80A0C">
      <w:pPr>
        <w:pStyle w:val="ListParagraph"/>
        <w:numPr>
          <w:ilvl w:val="0"/>
          <w:numId w:val="14"/>
        </w:numPr>
        <w:tabs>
          <w:tab w:val="left" w:pos="450"/>
        </w:tabs>
        <w:spacing w:after="0"/>
      </w:pPr>
      <w:r>
        <w:t>Create an iFrame on your website.  Enter the following source code.  *Note - replace the “</w:t>
      </w:r>
      <w:r w:rsidRPr="00C80A0C">
        <w:rPr>
          <w:color w:val="CE0058" w:themeColor="accent2"/>
        </w:rPr>
        <w:t>YOUR PORTAL</w:t>
      </w:r>
      <w:r>
        <w:t>” section shown below with your own e-Power portal name.</w:t>
      </w:r>
    </w:p>
    <w:p w:rsidR="00C80A0C" w:rsidRDefault="00C80A0C" w:rsidP="00C80A0C">
      <w:pPr>
        <w:spacing w:after="0"/>
      </w:pPr>
    </w:p>
    <w:p w:rsidR="00C80A0C" w:rsidRDefault="00C80A0C" w:rsidP="00C80A0C">
      <w:pPr>
        <w:tabs>
          <w:tab w:val="left" w:pos="810"/>
        </w:tabs>
        <w:spacing w:after="0"/>
      </w:pPr>
      <w:r>
        <w:tab/>
        <w:t>&lt;html&gt;</w:t>
      </w:r>
    </w:p>
    <w:p w:rsidR="00C80A0C" w:rsidRDefault="00C80A0C" w:rsidP="00C80A0C">
      <w:pPr>
        <w:tabs>
          <w:tab w:val="left" w:pos="810"/>
        </w:tabs>
        <w:spacing w:after="0"/>
      </w:pPr>
      <w:r>
        <w:t xml:space="preserve">   </w:t>
      </w:r>
    </w:p>
    <w:p w:rsidR="00C80A0C" w:rsidRDefault="00C80A0C" w:rsidP="00C80A0C">
      <w:pPr>
        <w:tabs>
          <w:tab w:val="left" w:pos="810"/>
        </w:tabs>
        <w:spacing w:after="0"/>
      </w:pPr>
      <w:r>
        <w:tab/>
        <w:t>&lt;body&gt;</w:t>
      </w:r>
    </w:p>
    <w:p w:rsidR="00C80A0C" w:rsidRDefault="00C80A0C" w:rsidP="00C80A0C">
      <w:pPr>
        <w:tabs>
          <w:tab w:val="left" w:pos="810"/>
        </w:tabs>
        <w:spacing w:after="0"/>
      </w:pPr>
      <w:r>
        <w:tab/>
        <w:t>&lt;p&gt;&lt;/p&gt;</w:t>
      </w:r>
    </w:p>
    <w:p w:rsidR="00C80A0C" w:rsidRDefault="00C80A0C" w:rsidP="00C80A0C">
      <w:pPr>
        <w:tabs>
          <w:tab w:val="left" w:pos="810"/>
        </w:tabs>
        <w:spacing w:after="0"/>
      </w:pPr>
      <w:r>
        <w:tab/>
      </w:r>
      <w:r>
        <w:tab/>
        <w:t>&lt;iframe src="https://www-amer.epower.amadeus.com/</w:t>
      </w:r>
      <w:r w:rsidRPr="00E7399A">
        <w:rPr>
          <w:b/>
          <w:i/>
          <w:color w:val="CE0058" w:themeColor="accent2"/>
        </w:rPr>
        <w:t>YOUR PORTAL</w:t>
      </w:r>
      <w:r>
        <w:t xml:space="preserve">/" width="100%" </w:t>
      </w:r>
      <w:r>
        <w:tab/>
      </w:r>
      <w:r>
        <w:tab/>
        <w:t>scrolling="no"&gt;&lt;/iframe&gt;</w:t>
      </w:r>
    </w:p>
    <w:p w:rsidR="00C80A0C" w:rsidRDefault="00C80A0C" w:rsidP="00C80A0C">
      <w:pPr>
        <w:tabs>
          <w:tab w:val="left" w:pos="810"/>
        </w:tabs>
        <w:spacing w:after="0"/>
      </w:pPr>
      <w:r>
        <w:tab/>
        <w:t>&lt;div id="callback"&gt;&lt;/div&gt;</w:t>
      </w:r>
    </w:p>
    <w:p w:rsidR="00C80A0C" w:rsidRDefault="00C80A0C" w:rsidP="00C80A0C">
      <w:pPr>
        <w:tabs>
          <w:tab w:val="left" w:pos="810"/>
        </w:tabs>
        <w:spacing w:after="0"/>
      </w:pPr>
      <w:r>
        <w:tab/>
        <w:t xml:space="preserve">&lt;script src="https://ajax.googleapis.com/ajax/libs/jquery/1.10.2/jquery.min.js"&gt;&lt;/script&gt; </w:t>
      </w:r>
    </w:p>
    <w:p w:rsidR="00C80A0C" w:rsidRDefault="00C80A0C" w:rsidP="00C80A0C">
      <w:pPr>
        <w:tabs>
          <w:tab w:val="left" w:pos="810"/>
        </w:tabs>
        <w:spacing w:after="0"/>
      </w:pPr>
      <w:r>
        <w:tab/>
        <w:t xml:space="preserve">&lt;script type="application/javascript" src="iframeResizer.min.js"&gt;&lt;/script&gt; </w:t>
      </w:r>
    </w:p>
    <w:p w:rsidR="00C80A0C" w:rsidRDefault="00C80A0C" w:rsidP="00C80A0C">
      <w:pPr>
        <w:tabs>
          <w:tab w:val="left" w:pos="810"/>
        </w:tabs>
        <w:spacing w:after="0"/>
      </w:pPr>
      <w:r>
        <w:tab/>
        <w:t>&lt;script type="application/javascript"&gt;</w:t>
      </w:r>
    </w:p>
    <w:p w:rsidR="00C80A0C" w:rsidRDefault="00C80A0C" w:rsidP="00C80A0C">
      <w:pPr>
        <w:tabs>
          <w:tab w:val="left" w:pos="810"/>
        </w:tabs>
        <w:spacing w:after="0"/>
      </w:pPr>
      <w:r>
        <w:t xml:space="preserve">  </w:t>
      </w:r>
      <w:r>
        <w:tab/>
        <w:t xml:space="preserve">  iFrameResize();</w:t>
      </w:r>
    </w:p>
    <w:p w:rsidR="00C80A0C" w:rsidRDefault="00C80A0C" w:rsidP="00C80A0C">
      <w:pPr>
        <w:tabs>
          <w:tab w:val="left" w:pos="810"/>
        </w:tabs>
        <w:spacing w:after="0"/>
      </w:pPr>
      <w:r>
        <w:tab/>
        <w:t>&lt;/script&gt;</w:t>
      </w:r>
    </w:p>
    <w:p w:rsidR="00C80A0C" w:rsidRDefault="00C80A0C" w:rsidP="00C80A0C">
      <w:pPr>
        <w:tabs>
          <w:tab w:val="left" w:pos="810"/>
        </w:tabs>
        <w:spacing w:after="0"/>
      </w:pPr>
      <w:r>
        <w:tab/>
        <w:t>&lt;/body&gt;</w:t>
      </w:r>
    </w:p>
    <w:p w:rsidR="00C80A0C" w:rsidRDefault="00C80A0C" w:rsidP="00C80A0C">
      <w:pPr>
        <w:tabs>
          <w:tab w:val="left" w:pos="810"/>
        </w:tabs>
        <w:spacing w:after="0"/>
      </w:pPr>
      <w:r>
        <w:tab/>
        <w:t>&lt;/html&gt;</w:t>
      </w:r>
    </w:p>
    <w:p w:rsidR="00C80A0C" w:rsidRDefault="00C80A0C" w:rsidP="00C80A0C">
      <w:pPr>
        <w:spacing w:after="0"/>
      </w:pPr>
    </w:p>
    <w:p w:rsidR="00C80A0C" w:rsidRDefault="00C80A0C" w:rsidP="00C80A0C">
      <w:pPr>
        <w:pStyle w:val="ListParagraph"/>
        <w:numPr>
          <w:ilvl w:val="0"/>
          <w:numId w:val="14"/>
        </w:numPr>
        <w:tabs>
          <w:tab w:val="left" w:pos="450"/>
        </w:tabs>
        <w:spacing w:after="0"/>
      </w:pPr>
      <w:r>
        <w:t xml:space="preserve">Download and activate the Development Bundle JQuery version 1.10.2 (shown below).  Please follow their instructions on how to install.  </w:t>
      </w:r>
      <w:r w:rsidRPr="00C80A0C">
        <w:rPr>
          <w:i/>
          <w:color w:val="CE0058" w:themeColor="accent2"/>
        </w:rPr>
        <w:t>If you already have this version installed, disregard this step.</w:t>
      </w:r>
    </w:p>
    <w:p w:rsidR="00C80A0C" w:rsidRDefault="00C80A0C" w:rsidP="00C80A0C">
      <w:pPr>
        <w:spacing w:after="0"/>
      </w:pPr>
    </w:p>
    <w:p w:rsidR="00C80A0C" w:rsidRPr="006A0CE3" w:rsidRDefault="00C80A0C" w:rsidP="00C80A0C">
      <w:pPr>
        <w:spacing w:after="0"/>
      </w:pPr>
      <w:r>
        <w:tab/>
        <w:t xml:space="preserve">The URL to download is:   </w:t>
      </w:r>
      <w:hyperlink r:id="rId8" w:history="1">
        <w:r w:rsidRPr="00263ECC">
          <w:rPr>
            <w:rStyle w:val="Hyperlink"/>
          </w:rPr>
          <w:t>http://blog.jqueryui.com/2013/03/jquery-ui-1-10-2/</w:t>
        </w:r>
      </w:hyperlink>
      <w:r>
        <w:t xml:space="preserve"> </w:t>
      </w:r>
    </w:p>
    <w:p w:rsidR="00C80A0C" w:rsidRDefault="00C80A0C" w:rsidP="00C80A0C">
      <w:pPr>
        <w:spacing w:after="0"/>
      </w:pPr>
    </w:p>
    <w:p w:rsidR="00C80A0C" w:rsidRDefault="00C80A0C" w:rsidP="00C80A0C">
      <w:pPr>
        <w:spacing w:after="0"/>
        <w:jc w:val="right"/>
      </w:pPr>
      <w:r>
        <w:rPr>
          <w:noProof/>
          <w:lang w:val="en-US"/>
        </w:rPr>
        <w:drawing>
          <wp:inline distT="0" distB="0" distL="0" distR="0" wp14:anchorId="79EBA2DD" wp14:editId="5FD3F5CA">
            <wp:extent cx="5453298" cy="22174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3706" cy="221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0C" w:rsidRDefault="00C80A0C" w:rsidP="00C80A0C">
      <w:pPr>
        <w:spacing w:after="0"/>
      </w:pPr>
    </w:p>
    <w:p w:rsidR="00C80A0C" w:rsidRDefault="00C80A0C" w:rsidP="00C80A0C">
      <w:pPr>
        <w:pStyle w:val="ListParagraph"/>
        <w:numPr>
          <w:ilvl w:val="0"/>
          <w:numId w:val="14"/>
        </w:numPr>
        <w:tabs>
          <w:tab w:val="left" w:pos="450"/>
        </w:tabs>
        <w:spacing w:after="0"/>
      </w:pPr>
      <w:r>
        <w:t>Install on your web server the iFrame Resizer javascript file.  Double click the image below.</w:t>
      </w:r>
    </w:p>
    <w:p w:rsidR="00C80A0C" w:rsidRDefault="00C80A0C" w:rsidP="00C80A0C">
      <w:pPr>
        <w:spacing w:after="0"/>
      </w:pPr>
    </w:p>
    <w:p w:rsidR="00C80A0C" w:rsidRDefault="00C80A0C" w:rsidP="00C80A0C">
      <w:pPr>
        <w:spacing w:after="0"/>
        <w:jc w:val="center"/>
      </w:pPr>
      <w:r>
        <w:object w:dxaOrig="1533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pt;height:67pt" o:ole="">
            <v:imagedata r:id="rId10" o:title=""/>
          </v:shape>
          <o:OLEObject Type="Embed" ProgID="Package" ShapeID="_x0000_i1025" DrawAspect="Icon" ObjectID="_1510990208" r:id="rId11"/>
        </w:object>
      </w:r>
    </w:p>
    <w:p w:rsidR="00C80A0C" w:rsidRDefault="00C80A0C" w:rsidP="00C80A0C">
      <w:pPr>
        <w:spacing w:after="0"/>
        <w:jc w:val="center"/>
      </w:pPr>
      <w:bookmarkStart w:id="1" w:name="_GoBack"/>
      <w:bookmarkEnd w:id="1"/>
    </w:p>
    <w:p w:rsidR="00C80A0C" w:rsidRDefault="00C80A0C" w:rsidP="00C80A0C">
      <w:pPr>
        <w:pStyle w:val="ListParagraph"/>
        <w:numPr>
          <w:ilvl w:val="0"/>
          <w:numId w:val="14"/>
        </w:numPr>
        <w:spacing w:after="0"/>
      </w:pPr>
      <w:r>
        <w:lastRenderedPageBreak/>
        <w:t>Save the iframeResizer.min file as a JavaScript File, Save the file to the designated folder you are using to store your Javascript files on your web server.</w:t>
      </w:r>
    </w:p>
    <w:p w:rsidR="00C80A0C" w:rsidRDefault="00C80A0C" w:rsidP="00C80A0C">
      <w:pPr>
        <w:spacing w:after="0"/>
      </w:pPr>
    </w:p>
    <w:p w:rsidR="00C80A0C" w:rsidRDefault="00C80A0C" w:rsidP="00C80A0C">
      <w:pPr>
        <w:spacing w:after="0"/>
        <w:jc w:val="center"/>
      </w:pPr>
      <w:r>
        <w:rPr>
          <w:noProof/>
          <w:lang w:val="en-US"/>
        </w:rPr>
        <w:drawing>
          <wp:inline distT="0" distB="0" distL="0" distR="0" wp14:anchorId="618929D0" wp14:editId="6615EBD3">
            <wp:extent cx="2568163" cy="777307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0C" w:rsidRDefault="00C80A0C" w:rsidP="00C80A0C">
      <w:pPr>
        <w:spacing w:after="0"/>
        <w:jc w:val="center"/>
      </w:pPr>
    </w:p>
    <w:p w:rsidR="00C80A0C" w:rsidRDefault="00C80A0C" w:rsidP="00C80A0C">
      <w:pPr>
        <w:spacing w:after="0"/>
      </w:pPr>
    </w:p>
    <w:p w:rsidR="00C80A0C" w:rsidRDefault="00C80A0C" w:rsidP="00C80A0C">
      <w:pPr>
        <w:spacing w:after="0"/>
      </w:pPr>
    </w:p>
    <w:p w:rsidR="00C80A0C" w:rsidRPr="000D2BAD" w:rsidRDefault="00C80A0C" w:rsidP="00C80A0C">
      <w:pPr>
        <w:spacing w:after="0"/>
        <w:rPr>
          <w:b/>
        </w:rPr>
      </w:pPr>
      <w:r w:rsidRPr="0081668C">
        <w:rPr>
          <w:b/>
          <w:color w:val="CE0058" w:themeColor="accent2"/>
          <w:sz w:val="20"/>
        </w:rPr>
        <w:t>*</w:t>
      </w:r>
      <w:r>
        <w:rPr>
          <w:b/>
          <w:color w:val="CE0058" w:themeColor="accent2"/>
          <w:sz w:val="20"/>
        </w:rPr>
        <w:t xml:space="preserve">Note - </w:t>
      </w:r>
      <w:r w:rsidRPr="000D2BAD">
        <w:rPr>
          <w:b/>
        </w:rPr>
        <w:t xml:space="preserve">The iframeResizer.min file is configured with the common default settings.  </w:t>
      </w:r>
    </w:p>
    <w:p w:rsidR="00C80A0C" w:rsidRPr="000D2BAD" w:rsidRDefault="00C80A0C" w:rsidP="00C80A0C">
      <w:pPr>
        <w:spacing w:after="0"/>
        <w:rPr>
          <w:b/>
        </w:rPr>
      </w:pPr>
      <w:r w:rsidRPr="000D2BAD">
        <w:rPr>
          <w:b/>
        </w:rPr>
        <w:t xml:space="preserve">Based on your website layout you may need to modify the iframeResizer.min file with the settings to meet your needs.  You are responsible for updating the settings on this file.  </w:t>
      </w:r>
    </w:p>
    <w:p w:rsidR="00C80A0C" w:rsidRPr="00652681" w:rsidRDefault="00C80A0C" w:rsidP="00C80A0C">
      <w:pPr>
        <w:spacing w:after="0"/>
      </w:pPr>
    </w:p>
    <w:sectPr w:rsidR="00C80A0C" w:rsidRPr="00652681" w:rsidSect="00C80A0C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2126" w:right="656" w:bottom="1440" w:left="1080" w:header="567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6A1" w:rsidRDefault="00D946A1" w:rsidP="009E4B94">
      <w:pPr>
        <w:spacing w:line="240" w:lineRule="auto"/>
      </w:pPr>
      <w:r>
        <w:separator/>
      </w:r>
    </w:p>
  </w:endnote>
  <w:endnote w:type="continuationSeparator" w:id="0">
    <w:p w:rsidR="00D946A1" w:rsidRDefault="00D946A1" w:rsidP="009E4B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277" w:type="dxa"/>
      <w:tblInd w:w="-562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4323"/>
    </w:tblGrid>
    <w:tr w:rsidR="003D53DC" w:rsidTr="00D362D5">
      <w:trPr>
        <w:trHeight w:val="870"/>
      </w:trPr>
      <w:tc>
        <w:tcPr>
          <w:tcW w:w="5954" w:type="dxa"/>
        </w:tcPr>
        <w:p w:rsidR="00351DB5" w:rsidRPr="00EF1123" w:rsidRDefault="00351DB5" w:rsidP="00351DB5">
          <w:pPr>
            <w:pStyle w:val="Bodycontent"/>
            <w:rPr>
              <w:b w:val="0"/>
              <w:lang w:val="en-GB"/>
            </w:rPr>
          </w:pPr>
          <w:r w:rsidRPr="00EF1123">
            <w:rPr>
              <w:b w:val="0"/>
            </w:rPr>
            <w:t>NASC e-Commerce Services</w:t>
          </w:r>
        </w:p>
        <w:p w:rsidR="00351DB5" w:rsidRDefault="00351DB5" w:rsidP="00351DB5">
          <w:pPr>
            <w:pStyle w:val="Template-Address"/>
            <w:tabs>
              <w:tab w:val="left" w:pos="2453"/>
            </w:tabs>
            <w:rPr>
              <w:color w:val="CE0058" w:themeColor="accent2"/>
            </w:rPr>
          </w:pPr>
          <w:r w:rsidRPr="00EF1123">
            <w:rPr>
              <w:color w:val="CE0058" w:themeColor="accent2"/>
            </w:rPr>
            <w:t>Last update: December 3, 2015</w:t>
          </w:r>
        </w:p>
        <w:p w:rsidR="003D53DC" w:rsidRDefault="003D53DC" w:rsidP="00851F3B">
          <w:pPr>
            <w:pStyle w:val="Template-Address"/>
            <w:tabs>
              <w:tab w:val="left" w:pos="2453"/>
            </w:tabs>
          </w:pPr>
          <w:r w:rsidRPr="00351DB5">
            <w:rPr>
              <w:rStyle w:val="PageNumber"/>
              <w:color w:val="CE0058" w:themeColor="accent2"/>
            </w:rPr>
            <w:t xml:space="preserve">Page </w:t>
          </w:r>
          <w:r w:rsidRPr="00351DB5">
            <w:rPr>
              <w:rStyle w:val="PageNumber"/>
              <w:color w:val="CE0058" w:themeColor="accent2"/>
            </w:rPr>
            <w:fldChar w:fldCharType="begin"/>
          </w:r>
          <w:r w:rsidRPr="00351DB5">
            <w:rPr>
              <w:rStyle w:val="PageNumber"/>
              <w:color w:val="CE0058" w:themeColor="accent2"/>
            </w:rPr>
            <w:instrText xml:space="preserve"> PAGE </w:instrText>
          </w:r>
          <w:r w:rsidRPr="00351DB5">
            <w:rPr>
              <w:rStyle w:val="PageNumber"/>
              <w:color w:val="CE0058" w:themeColor="accent2"/>
            </w:rPr>
            <w:fldChar w:fldCharType="separate"/>
          </w:r>
          <w:r w:rsidR="002563EE">
            <w:rPr>
              <w:rStyle w:val="PageNumber"/>
              <w:color w:val="CE0058" w:themeColor="accent2"/>
            </w:rPr>
            <w:t>4</w:t>
          </w:r>
          <w:r w:rsidRPr="00351DB5">
            <w:rPr>
              <w:rStyle w:val="PageNumber"/>
              <w:color w:val="CE0058" w:themeColor="accent2"/>
            </w:rPr>
            <w:fldChar w:fldCharType="end"/>
          </w:r>
          <w:r w:rsidRPr="00351DB5">
            <w:rPr>
              <w:rStyle w:val="PageNumber"/>
              <w:color w:val="CE0058" w:themeColor="accent2"/>
            </w:rPr>
            <w:t xml:space="preserve"> of </w:t>
          </w:r>
          <w:r w:rsidRPr="00351DB5">
            <w:rPr>
              <w:rStyle w:val="PageNumber"/>
              <w:color w:val="CE0058" w:themeColor="accent2"/>
            </w:rPr>
            <w:fldChar w:fldCharType="begin"/>
          </w:r>
          <w:r w:rsidRPr="00351DB5">
            <w:rPr>
              <w:rStyle w:val="PageNumber"/>
              <w:color w:val="CE0058" w:themeColor="accent2"/>
            </w:rPr>
            <w:instrText xml:space="preserve"> NUMPAGES </w:instrText>
          </w:r>
          <w:r w:rsidRPr="00351DB5">
            <w:rPr>
              <w:rStyle w:val="PageNumber"/>
              <w:color w:val="CE0058" w:themeColor="accent2"/>
            </w:rPr>
            <w:fldChar w:fldCharType="separate"/>
          </w:r>
          <w:r w:rsidR="002563EE">
            <w:rPr>
              <w:rStyle w:val="PageNumber"/>
              <w:color w:val="CE0058" w:themeColor="accent2"/>
            </w:rPr>
            <w:t>4</w:t>
          </w:r>
          <w:r w:rsidRPr="00351DB5">
            <w:rPr>
              <w:rStyle w:val="PageNumber"/>
              <w:color w:val="CE0058" w:themeColor="accent2"/>
            </w:rPr>
            <w:fldChar w:fldCharType="end"/>
          </w:r>
          <w:r w:rsidR="00851F3B">
            <w:rPr>
              <w:rStyle w:val="PageNumber"/>
            </w:rPr>
            <w:tab/>
          </w:r>
        </w:p>
      </w:tc>
      <w:tc>
        <w:tcPr>
          <w:tcW w:w="4323" w:type="dxa"/>
          <w:vAlign w:val="bottom"/>
        </w:tcPr>
        <w:p w:rsidR="003D53DC" w:rsidRPr="00E13FCE" w:rsidRDefault="003D53DC" w:rsidP="00E13FCE">
          <w:pPr>
            <w:pStyle w:val="Template-Web"/>
          </w:pPr>
          <w:r w:rsidRPr="00E13FCE">
            <w:t>amadeus.com</w:t>
          </w:r>
        </w:p>
      </w:tc>
    </w:tr>
  </w:tbl>
  <w:p w:rsidR="003D53DC" w:rsidRDefault="00631856" w:rsidP="00631856">
    <w:pPr>
      <w:pStyle w:val="Footer"/>
      <w:tabs>
        <w:tab w:val="clear" w:pos="4819"/>
        <w:tab w:val="clear" w:pos="9638"/>
        <w:tab w:val="left" w:pos="3590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277" w:type="dxa"/>
      <w:tblInd w:w="-562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4323"/>
    </w:tblGrid>
    <w:tr w:rsidR="0006165F" w:rsidTr="00D362D5">
      <w:trPr>
        <w:trHeight w:val="870"/>
      </w:trPr>
      <w:tc>
        <w:tcPr>
          <w:tcW w:w="5954" w:type="dxa"/>
        </w:tcPr>
        <w:p w:rsidR="0006165F" w:rsidRDefault="0006165F" w:rsidP="00363A10">
          <w:pPr>
            <w:pStyle w:val="Template-Address"/>
            <w:tabs>
              <w:tab w:val="left" w:pos="2453"/>
            </w:tabs>
          </w:pPr>
          <w:r>
            <w:rPr>
              <w:rStyle w:val="PageNumber"/>
            </w:rPr>
            <w:tab/>
          </w:r>
        </w:p>
      </w:tc>
      <w:tc>
        <w:tcPr>
          <w:tcW w:w="4323" w:type="dxa"/>
          <w:vAlign w:val="bottom"/>
        </w:tcPr>
        <w:p w:rsidR="0006165F" w:rsidRPr="00E13FCE" w:rsidRDefault="0006165F" w:rsidP="00363A10">
          <w:pPr>
            <w:pStyle w:val="Template-Web"/>
          </w:pPr>
          <w:r w:rsidRPr="00E13FCE">
            <w:t>amadeus.com</w:t>
          </w:r>
        </w:p>
      </w:tc>
    </w:tr>
  </w:tbl>
  <w:p w:rsidR="0006165F" w:rsidRDefault="000616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6A1" w:rsidRDefault="00D946A1" w:rsidP="009E4B94">
      <w:pPr>
        <w:spacing w:line="240" w:lineRule="auto"/>
      </w:pPr>
      <w:r>
        <w:separator/>
      </w:r>
    </w:p>
  </w:footnote>
  <w:footnote w:type="continuationSeparator" w:id="0">
    <w:p w:rsidR="00D946A1" w:rsidRDefault="00D946A1" w:rsidP="009E4B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53DC" w:rsidRDefault="00D362D5">
    <w:pPr>
      <w:pStyle w:val="Header"/>
    </w:pPr>
    <w:r w:rsidRPr="003B00AD">
      <w:rPr>
        <w:noProof/>
        <w:lang w:val="en-US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21C06804" wp14:editId="6D6320EA">
              <wp:simplePos x="0" y="0"/>
              <wp:positionH relativeFrom="column">
                <wp:posOffset>-699135</wp:posOffset>
              </wp:positionH>
              <wp:positionV relativeFrom="paragraph">
                <wp:posOffset>-153035</wp:posOffset>
              </wp:positionV>
              <wp:extent cx="873499" cy="654118"/>
              <wp:effectExtent l="0" t="0" r="0" b="0"/>
              <wp:wrapNone/>
              <wp:docPr id="4" name="Group 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73499" cy="654118"/>
                        <a:chOff x="0" y="0"/>
                        <a:chExt cx="873499" cy="654118"/>
                      </a:xfrm>
                    </wpg:grpSpPr>
                    <wpg:grpSp>
                      <wpg:cNvPr id="5" name="Group 5"/>
                      <wpg:cNvGrpSpPr/>
                      <wpg:grpSpPr>
                        <a:xfrm>
                          <a:off x="157321" y="0"/>
                          <a:ext cx="489905" cy="495602"/>
                          <a:chOff x="157321" y="0"/>
                          <a:chExt cx="546100" cy="552450"/>
                        </a:xfrm>
                      </wpg:grpSpPr>
                      <wps:wsp>
                        <wps:cNvPr id="6" name="Freeform 6"/>
                        <wps:cNvSpPr>
                          <a:spLocks noEditPoints="1"/>
                        </wps:cNvSpPr>
                        <wps:spPr bwMode="auto">
                          <a:xfrm>
                            <a:off x="157321" y="98425"/>
                            <a:ext cx="546100" cy="454025"/>
                          </a:xfrm>
                          <a:custGeom>
                            <a:avLst/>
                            <a:gdLst>
                              <a:gd name="T0" fmla="*/ 56 w 344"/>
                              <a:gd name="T1" fmla="*/ 0 h 286"/>
                              <a:gd name="T2" fmla="*/ 44 w 344"/>
                              <a:gd name="T3" fmla="*/ 2 h 286"/>
                              <a:gd name="T4" fmla="*/ 24 w 344"/>
                              <a:gd name="T5" fmla="*/ 10 h 286"/>
                              <a:gd name="T6" fmla="*/ 10 w 344"/>
                              <a:gd name="T7" fmla="*/ 26 h 286"/>
                              <a:gd name="T8" fmla="*/ 2 w 344"/>
                              <a:gd name="T9" fmla="*/ 46 h 286"/>
                              <a:gd name="T10" fmla="*/ 0 w 344"/>
                              <a:gd name="T11" fmla="*/ 230 h 286"/>
                              <a:gd name="T12" fmla="*/ 2 w 344"/>
                              <a:gd name="T13" fmla="*/ 242 h 286"/>
                              <a:gd name="T14" fmla="*/ 10 w 344"/>
                              <a:gd name="T15" fmla="*/ 262 h 286"/>
                              <a:gd name="T16" fmla="*/ 24 w 344"/>
                              <a:gd name="T17" fmla="*/ 278 h 286"/>
                              <a:gd name="T18" fmla="*/ 44 w 344"/>
                              <a:gd name="T19" fmla="*/ 286 h 286"/>
                              <a:gd name="T20" fmla="*/ 288 w 344"/>
                              <a:gd name="T21" fmla="*/ 286 h 286"/>
                              <a:gd name="T22" fmla="*/ 300 w 344"/>
                              <a:gd name="T23" fmla="*/ 286 h 286"/>
                              <a:gd name="T24" fmla="*/ 320 w 344"/>
                              <a:gd name="T25" fmla="*/ 278 h 286"/>
                              <a:gd name="T26" fmla="*/ 334 w 344"/>
                              <a:gd name="T27" fmla="*/ 262 h 286"/>
                              <a:gd name="T28" fmla="*/ 344 w 344"/>
                              <a:gd name="T29" fmla="*/ 242 h 286"/>
                              <a:gd name="T30" fmla="*/ 344 w 344"/>
                              <a:gd name="T31" fmla="*/ 58 h 286"/>
                              <a:gd name="T32" fmla="*/ 344 w 344"/>
                              <a:gd name="T33" fmla="*/ 46 h 286"/>
                              <a:gd name="T34" fmla="*/ 334 w 344"/>
                              <a:gd name="T35" fmla="*/ 26 h 286"/>
                              <a:gd name="T36" fmla="*/ 320 w 344"/>
                              <a:gd name="T37" fmla="*/ 10 h 286"/>
                              <a:gd name="T38" fmla="*/ 300 w 344"/>
                              <a:gd name="T39" fmla="*/ 2 h 286"/>
                              <a:gd name="T40" fmla="*/ 288 w 344"/>
                              <a:gd name="T41" fmla="*/ 0 h 286"/>
                              <a:gd name="T42" fmla="*/ 148 w 344"/>
                              <a:gd name="T43" fmla="*/ 142 h 286"/>
                              <a:gd name="T44" fmla="*/ 144 w 344"/>
                              <a:gd name="T45" fmla="*/ 136 h 286"/>
                              <a:gd name="T46" fmla="*/ 136 w 344"/>
                              <a:gd name="T47" fmla="*/ 122 h 286"/>
                              <a:gd name="T48" fmla="*/ 134 w 344"/>
                              <a:gd name="T49" fmla="*/ 112 h 286"/>
                              <a:gd name="T50" fmla="*/ 138 w 344"/>
                              <a:gd name="T51" fmla="*/ 98 h 286"/>
                              <a:gd name="T52" fmla="*/ 146 w 344"/>
                              <a:gd name="T53" fmla="*/ 88 h 286"/>
                              <a:gd name="T54" fmla="*/ 158 w 344"/>
                              <a:gd name="T55" fmla="*/ 80 h 286"/>
                              <a:gd name="T56" fmla="*/ 172 w 344"/>
                              <a:gd name="T57" fmla="*/ 76 h 286"/>
                              <a:gd name="T58" fmla="*/ 178 w 344"/>
                              <a:gd name="T59" fmla="*/ 78 h 286"/>
                              <a:gd name="T60" fmla="*/ 192 w 344"/>
                              <a:gd name="T61" fmla="*/ 82 h 286"/>
                              <a:gd name="T62" fmla="*/ 202 w 344"/>
                              <a:gd name="T63" fmla="*/ 92 h 286"/>
                              <a:gd name="T64" fmla="*/ 208 w 344"/>
                              <a:gd name="T65" fmla="*/ 106 h 286"/>
                              <a:gd name="T66" fmla="*/ 208 w 344"/>
                              <a:gd name="T67" fmla="*/ 112 h 286"/>
                              <a:gd name="T68" fmla="*/ 204 w 344"/>
                              <a:gd name="T69" fmla="*/ 128 h 286"/>
                              <a:gd name="T70" fmla="*/ 196 w 344"/>
                              <a:gd name="T71" fmla="*/ 140 h 286"/>
                              <a:gd name="T72" fmla="*/ 126 w 344"/>
                              <a:gd name="T73" fmla="*/ 228 h 2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344" h="286">
                                <a:moveTo>
                                  <a:pt x="288" y="0"/>
                                </a:moveTo>
                                <a:lnTo>
                                  <a:pt x="56" y="0"/>
                                </a:lnTo>
                                <a:lnTo>
                                  <a:pt x="56" y="0"/>
                                </a:lnTo>
                                <a:lnTo>
                                  <a:pt x="44" y="2"/>
                                </a:lnTo>
                                <a:lnTo>
                                  <a:pt x="34" y="6"/>
                                </a:lnTo>
                                <a:lnTo>
                                  <a:pt x="24" y="10"/>
                                </a:lnTo>
                                <a:lnTo>
                                  <a:pt x="16" y="18"/>
                                </a:lnTo>
                                <a:lnTo>
                                  <a:pt x="10" y="26"/>
                                </a:lnTo>
                                <a:lnTo>
                                  <a:pt x="4" y="36"/>
                                </a:lnTo>
                                <a:lnTo>
                                  <a:pt x="2" y="46"/>
                                </a:lnTo>
                                <a:lnTo>
                                  <a:pt x="0" y="58"/>
                                </a:lnTo>
                                <a:lnTo>
                                  <a:pt x="0" y="230"/>
                                </a:lnTo>
                                <a:lnTo>
                                  <a:pt x="0" y="230"/>
                                </a:lnTo>
                                <a:lnTo>
                                  <a:pt x="2" y="242"/>
                                </a:lnTo>
                                <a:lnTo>
                                  <a:pt x="4" y="252"/>
                                </a:lnTo>
                                <a:lnTo>
                                  <a:pt x="10" y="262"/>
                                </a:lnTo>
                                <a:lnTo>
                                  <a:pt x="16" y="270"/>
                                </a:lnTo>
                                <a:lnTo>
                                  <a:pt x="24" y="278"/>
                                </a:lnTo>
                                <a:lnTo>
                                  <a:pt x="34" y="282"/>
                                </a:lnTo>
                                <a:lnTo>
                                  <a:pt x="44" y="286"/>
                                </a:lnTo>
                                <a:lnTo>
                                  <a:pt x="56" y="286"/>
                                </a:lnTo>
                                <a:lnTo>
                                  <a:pt x="288" y="286"/>
                                </a:lnTo>
                                <a:lnTo>
                                  <a:pt x="288" y="286"/>
                                </a:lnTo>
                                <a:lnTo>
                                  <a:pt x="300" y="286"/>
                                </a:lnTo>
                                <a:lnTo>
                                  <a:pt x="310" y="282"/>
                                </a:lnTo>
                                <a:lnTo>
                                  <a:pt x="320" y="278"/>
                                </a:lnTo>
                                <a:lnTo>
                                  <a:pt x="328" y="270"/>
                                </a:lnTo>
                                <a:lnTo>
                                  <a:pt x="334" y="262"/>
                                </a:lnTo>
                                <a:lnTo>
                                  <a:pt x="340" y="252"/>
                                </a:lnTo>
                                <a:lnTo>
                                  <a:pt x="344" y="242"/>
                                </a:lnTo>
                                <a:lnTo>
                                  <a:pt x="344" y="230"/>
                                </a:lnTo>
                                <a:lnTo>
                                  <a:pt x="344" y="58"/>
                                </a:lnTo>
                                <a:lnTo>
                                  <a:pt x="344" y="58"/>
                                </a:lnTo>
                                <a:lnTo>
                                  <a:pt x="344" y="46"/>
                                </a:lnTo>
                                <a:lnTo>
                                  <a:pt x="340" y="36"/>
                                </a:lnTo>
                                <a:lnTo>
                                  <a:pt x="334" y="26"/>
                                </a:lnTo>
                                <a:lnTo>
                                  <a:pt x="328" y="18"/>
                                </a:lnTo>
                                <a:lnTo>
                                  <a:pt x="320" y="10"/>
                                </a:lnTo>
                                <a:lnTo>
                                  <a:pt x="310" y="6"/>
                                </a:lnTo>
                                <a:lnTo>
                                  <a:pt x="300" y="2"/>
                                </a:lnTo>
                                <a:lnTo>
                                  <a:pt x="288" y="0"/>
                                </a:lnTo>
                                <a:lnTo>
                                  <a:pt x="288" y="0"/>
                                </a:lnTo>
                                <a:close/>
                                <a:moveTo>
                                  <a:pt x="126" y="228"/>
                                </a:moveTo>
                                <a:lnTo>
                                  <a:pt x="148" y="142"/>
                                </a:lnTo>
                                <a:lnTo>
                                  <a:pt x="148" y="142"/>
                                </a:lnTo>
                                <a:lnTo>
                                  <a:pt x="144" y="136"/>
                                </a:lnTo>
                                <a:lnTo>
                                  <a:pt x="138" y="130"/>
                                </a:lnTo>
                                <a:lnTo>
                                  <a:pt x="136" y="122"/>
                                </a:lnTo>
                                <a:lnTo>
                                  <a:pt x="134" y="112"/>
                                </a:lnTo>
                                <a:lnTo>
                                  <a:pt x="134" y="112"/>
                                </a:lnTo>
                                <a:lnTo>
                                  <a:pt x="136" y="106"/>
                                </a:lnTo>
                                <a:lnTo>
                                  <a:pt x="138" y="98"/>
                                </a:lnTo>
                                <a:lnTo>
                                  <a:pt x="142" y="92"/>
                                </a:lnTo>
                                <a:lnTo>
                                  <a:pt x="146" y="88"/>
                                </a:lnTo>
                                <a:lnTo>
                                  <a:pt x="152" y="82"/>
                                </a:lnTo>
                                <a:lnTo>
                                  <a:pt x="158" y="80"/>
                                </a:lnTo>
                                <a:lnTo>
                                  <a:pt x="164" y="78"/>
                                </a:lnTo>
                                <a:lnTo>
                                  <a:pt x="172" y="76"/>
                                </a:lnTo>
                                <a:lnTo>
                                  <a:pt x="172" y="76"/>
                                </a:lnTo>
                                <a:lnTo>
                                  <a:pt x="178" y="78"/>
                                </a:lnTo>
                                <a:lnTo>
                                  <a:pt x="186" y="80"/>
                                </a:lnTo>
                                <a:lnTo>
                                  <a:pt x="192" y="82"/>
                                </a:lnTo>
                                <a:lnTo>
                                  <a:pt x="198" y="88"/>
                                </a:lnTo>
                                <a:lnTo>
                                  <a:pt x="202" y="92"/>
                                </a:lnTo>
                                <a:lnTo>
                                  <a:pt x="204" y="98"/>
                                </a:lnTo>
                                <a:lnTo>
                                  <a:pt x="208" y="106"/>
                                </a:lnTo>
                                <a:lnTo>
                                  <a:pt x="208" y="112"/>
                                </a:lnTo>
                                <a:lnTo>
                                  <a:pt x="208" y="112"/>
                                </a:lnTo>
                                <a:lnTo>
                                  <a:pt x="206" y="120"/>
                                </a:lnTo>
                                <a:lnTo>
                                  <a:pt x="204" y="128"/>
                                </a:lnTo>
                                <a:lnTo>
                                  <a:pt x="200" y="134"/>
                                </a:lnTo>
                                <a:lnTo>
                                  <a:pt x="196" y="140"/>
                                </a:lnTo>
                                <a:lnTo>
                                  <a:pt x="220" y="228"/>
                                </a:lnTo>
                                <a:lnTo>
                                  <a:pt x="126" y="2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1F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62D5" w:rsidRDefault="00D362D5" w:rsidP="00D362D5"/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300196" y="0"/>
                            <a:ext cx="260350" cy="88900"/>
                          </a:xfrm>
                          <a:custGeom>
                            <a:avLst/>
                            <a:gdLst>
                              <a:gd name="T0" fmla="*/ 20 w 164"/>
                              <a:gd name="T1" fmla="*/ 56 h 56"/>
                              <a:gd name="T2" fmla="*/ 20 w 164"/>
                              <a:gd name="T3" fmla="*/ 56 h 56"/>
                              <a:gd name="T4" fmla="*/ 22 w 164"/>
                              <a:gd name="T5" fmla="*/ 46 h 56"/>
                              <a:gd name="T6" fmla="*/ 26 w 164"/>
                              <a:gd name="T7" fmla="*/ 36 h 56"/>
                              <a:gd name="T8" fmla="*/ 30 w 164"/>
                              <a:gd name="T9" fmla="*/ 30 h 56"/>
                              <a:gd name="T10" fmla="*/ 36 w 164"/>
                              <a:gd name="T11" fmla="*/ 26 h 56"/>
                              <a:gd name="T12" fmla="*/ 42 w 164"/>
                              <a:gd name="T13" fmla="*/ 22 h 56"/>
                              <a:gd name="T14" fmla="*/ 54 w 164"/>
                              <a:gd name="T15" fmla="*/ 20 h 56"/>
                              <a:gd name="T16" fmla="*/ 82 w 164"/>
                              <a:gd name="T17" fmla="*/ 20 h 56"/>
                              <a:gd name="T18" fmla="*/ 82 w 164"/>
                              <a:gd name="T19" fmla="*/ 20 h 56"/>
                              <a:gd name="T20" fmla="*/ 112 w 164"/>
                              <a:gd name="T21" fmla="*/ 20 h 56"/>
                              <a:gd name="T22" fmla="*/ 122 w 164"/>
                              <a:gd name="T23" fmla="*/ 22 h 56"/>
                              <a:gd name="T24" fmla="*/ 130 w 164"/>
                              <a:gd name="T25" fmla="*/ 26 h 56"/>
                              <a:gd name="T26" fmla="*/ 136 w 164"/>
                              <a:gd name="T27" fmla="*/ 30 h 56"/>
                              <a:gd name="T28" fmla="*/ 140 w 164"/>
                              <a:gd name="T29" fmla="*/ 36 h 56"/>
                              <a:gd name="T30" fmla="*/ 142 w 164"/>
                              <a:gd name="T31" fmla="*/ 46 h 56"/>
                              <a:gd name="T32" fmla="*/ 144 w 164"/>
                              <a:gd name="T33" fmla="*/ 56 h 56"/>
                              <a:gd name="T34" fmla="*/ 164 w 164"/>
                              <a:gd name="T35" fmla="*/ 56 h 56"/>
                              <a:gd name="T36" fmla="*/ 164 w 164"/>
                              <a:gd name="T37" fmla="*/ 56 h 56"/>
                              <a:gd name="T38" fmla="*/ 162 w 164"/>
                              <a:gd name="T39" fmla="*/ 38 h 56"/>
                              <a:gd name="T40" fmla="*/ 156 w 164"/>
                              <a:gd name="T41" fmla="*/ 24 h 56"/>
                              <a:gd name="T42" fmla="*/ 148 w 164"/>
                              <a:gd name="T43" fmla="*/ 14 h 56"/>
                              <a:gd name="T44" fmla="*/ 138 w 164"/>
                              <a:gd name="T45" fmla="*/ 6 h 56"/>
                              <a:gd name="T46" fmla="*/ 126 w 164"/>
                              <a:gd name="T47" fmla="*/ 2 h 56"/>
                              <a:gd name="T48" fmla="*/ 112 w 164"/>
                              <a:gd name="T49" fmla="*/ 0 h 56"/>
                              <a:gd name="T50" fmla="*/ 82 w 164"/>
                              <a:gd name="T51" fmla="*/ 0 h 56"/>
                              <a:gd name="T52" fmla="*/ 82 w 164"/>
                              <a:gd name="T53" fmla="*/ 0 h 56"/>
                              <a:gd name="T54" fmla="*/ 52 w 164"/>
                              <a:gd name="T55" fmla="*/ 0 h 56"/>
                              <a:gd name="T56" fmla="*/ 38 w 164"/>
                              <a:gd name="T57" fmla="*/ 2 h 56"/>
                              <a:gd name="T58" fmla="*/ 26 w 164"/>
                              <a:gd name="T59" fmla="*/ 6 h 56"/>
                              <a:gd name="T60" fmla="*/ 16 w 164"/>
                              <a:gd name="T61" fmla="*/ 14 h 56"/>
                              <a:gd name="T62" fmla="*/ 8 w 164"/>
                              <a:gd name="T63" fmla="*/ 24 h 56"/>
                              <a:gd name="T64" fmla="*/ 2 w 164"/>
                              <a:gd name="T65" fmla="*/ 38 h 56"/>
                              <a:gd name="T66" fmla="*/ 0 w 164"/>
                              <a:gd name="T67" fmla="*/ 56 h 56"/>
                              <a:gd name="T68" fmla="*/ 20 w 164"/>
                              <a:gd name="T69" fmla="*/ 56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4" h="56">
                                <a:moveTo>
                                  <a:pt x="20" y="56"/>
                                </a:moveTo>
                                <a:lnTo>
                                  <a:pt x="20" y="56"/>
                                </a:lnTo>
                                <a:lnTo>
                                  <a:pt x="22" y="46"/>
                                </a:lnTo>
                                <a:lnTo>
                                  <a:pt x="26" y="36"/>
                                </a:lnTo>
                                <a:lnTo>
                                  <a:pt x="30" y="30"/>
                                </a:lnTo>
                                <a:lnTo>
                                  <a:pt x="36" y="26"/>
                                </a:lnTo>
                                <a:lnTo>
                                  <a:pt x="42" y="22"/>
                                </a:lnTo>
                                <a:lnTo>
                                  <a:pt x="54" y="20"/>
                                </a:lnTo>
                                <a:lnTo>
                                  <a:pt x="82" y="20"/>
                                </a:lnTo>
                                <a:lnTo>
                                  <a:pt x="82" y="20"/>
                                </a:lnTo>
                                <a:lnTo>
                                  <a:pt x="112" y="20"/>
                                </a:lnTo>
                                <a:lnTo>
                                  <a:pt x="122" y="22"/>
                                </a:lnTo>
                                <a:lnTo>
                                  <a:pt x="130" y="26"/>
                                </a:lnTo>
                                <a:lnTo>
                                  <a:pt x="136" y="30"/>
                                </a:lnTo>
                                <a:lnTo>
                                  <a:pt x="140" y="36"/>
                                </a:lnTo>
                                <a:lnTo>
                                  <a:pt x="142" y="46"/>
                                </a:lnTo>
                                <a:lnTo>
                                  <a:pt x="144" y="56"/>
                                </a:lnTo>
                                <a:lnTo>
                                  <a:pt x="164" y="56"/>
                                </a:lnTo>
                                <a:lnTo>
                                  <a:pt x="164" y="56"/>
                                </a:lnTo>
                                <a:lnTo>
                                  <a:pt x="162" y="38"/>
                                </a:lnTo>
                                <a:lnTo>
                                  <a:pt x="156" y="24"/>
                                </a:lnTo>
                                <a:lnTo>
                                  <a:pt x="148" y="14"/>
                                </a:lnTo>
                                <a:lnTo>
                                  <a:pt x="138" y="6"/>
                                </a:lnTo>
                                <a:lnTo>
                                  <a:pt x="126" y="2"/>
                                </a:lnTo>
                                <a:lnTo>
                                  <a:pt x="112" y="0"/>
                                </a:lnTo>
                                <a:lnTo>
                                  <a:pt x="82" y="0"/>
                                </a:lnTo>
                                <a:lnTo>
                                  <a:pt x="82" y="0"/>
                                </a:lnTo>
                                <a:lnTo>
                                  <a:pt x="52" y="0"/>
                                </a:lnTo>
                                <a:lnTo>
                                  <a:pt x="38" y="2"/>
                                </a:lnTo>
                                <a:lnTo>
                                  <a:pt x="26" y="6"/>
                                </a:lnTo>
                                <a:lnTo>
                                  <a:pt x="16" y="14"/>
                                </a:lnTo>
                                <a:lnTo>
                                  <a:pt x="8" y="24"/>
                                </a:lnTo>
                                <a:lnTo>
                                  <a:pt x="2" y="38"/>
                                </a:lnTo>
                                <a:lnTo>
                                  <a:pt x="0" y="56"/>
                                </a:lnTo>
                                <a:lnTo>
                                  <a:pt x="20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1F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62D5" w:rsidRDefault="00D362D5" w:rsidP="00D362D5"/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8" name="TextBox 50"/>
                      <wps:cNvSpPr txBox="1"/>
                      <wps:spPr>
                        <a:xfrm rot="16200000">
                          <a:off x="-196457" y="196457"/>
                          <a:ext cx="563729" cy="17081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362D5" w:rsidRDefault="00D362D5" w:rsidP="00D362D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cstheme="minorBidi"/>
                                <w:color w:val="A6A6A6" w:themeColor="background1" w:themeShade="A6"/>
                                <w:kern w:val="24"/>
                                <w:sz w:val="10"/>
                                <w:szCs w:val="10"/>
                              </w:rPr>
                              <w:t>strictly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  <wps:wsp>
                      <wps:cNvPr id="9" name="TextBox 51"/>
                      <wps:cNvSpPr txBox="1"/>
                      <wps:spPr>
                        <a:xfrm>
                          <a:off x="22599" y="469968"/>
                          <a:ext cx="850900" cy="184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362D5" w:rsidRDefault="00D362D5" w:rsidP="00D362D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cstheme="minorBidi"/>
                                <w:color w:val="FF0000"/>
                                <w:kern w:val="24"/>
                                <w:sz w:val="12"/>
                                <w:szCs w:val="12"/>
                              </w:rPr>
                              <w:t>CONFIDENTIAL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1C06804" id="Group 48" o:spid="_x0000_s1027" style="position:absolute;margin-left:-55.05pt;margin-top:-12.05pt;width:68.8pt;height:51.5pt;z-index:251680768;mso-height-relative:margin" coordsize="8734,6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">
              <v:group id="Group 5" o:spid="_x0000_s1028" style="position:absolute;left:1573;width:4899;height:4956" coordorigin="1573" coordsize="5461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 id="Freeform 6" o:spid="_x0000_s1029" style="position:absolute;left:1573;top:984;width:5461;height:4540;visibility:visible;mso-wrap-style:square;v-text-anchor:top" coordsize="344,28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0GEcQA&#10;AADaAAAADwAAAGRycy9kb3ducmV2LnhtbESPzWrDMBCE74G8g9hAb4kcH5ziRjalEJJLS34KpbfF&#10;2tqm1spYm8Tt01eBQI/DzHzDrMvRdepCQ2g9G1guElDElbct1wbeT5v5I6ggyBY7z2TghwKUxXSy&#10;xtz6Kx/ocpRaRQiHHA00In2udagachgWvieO3pcfHEqUQ63tgNcId51OkyTTDluOCw329NJQ9X08&#10;OwP1fpRXt307t5+/maxWVfqR9s6Yh9n4/ARKaJT/8L29swYyuF2JN0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tBhHEAAAA2gAAAA8AAAAAAAAAAAAAAAAAmAIAAGRycy9k&#10;b3ducmV2LnhtbFBLBQYAAAAABAAEAPUAAACJAwAAAAA=&#10;" adj="-11796480,,5400" path="m288,l56,r,l44,2,34,6,24,10r-8,8l10,26,4,36,2,46,,58,,230r,l2,242r2,10l10,262r6,8l24,278r10,4l44,286r12,l288,286r,l300,286r10,-4l320,278r8,-8l334,262r6,-10l344,242r,-12l344,58r,l344,46,340,36,334,26r-6,-8l320,10,310,6,300,2,288,r,xm126,228r22,-86l148,142r-4,-6l138,130r-2,-8l134,112r,l136,106r2,-8l142,92r4,-4l152,82r6,-2l164,78r8,-2l172,76r6,2l186,80r6,2l198,88r4,4l204,98r4,8l208,112r,l206,120r-2,8l200,134r-4,6l220,228r-94,xe" fillcolor="#e31f23" stroked="f">
                  <v:stroke joinstyle="round"/>
                  <v:formulas/>
                  <v:path arrowok="t" o:connecttype="custom" o:connectlocs="88900,0;69850,3175;38100,15875;15875,41275;3175,73025;0,365125;3175,384175;15875,415925;38100,441325;69850,454025;457200,454025;476250,454025;508000,441325;530225,415925;546100,384175;546100,92075;546100,73025;530225,41275;508000,15875;476250,3175;457200,0;234950,225425;228600,215900;215900,193675;212725,177800;219075,155575;231775,139700;250825,127000;273050,120650;282575,123825;304800,130175;320675,146050;330200,168275;330200,177800;323850,203200;311150,222250;200025,361950" o:connectangles="0,0,0,0,0,0,0,0,0,0,0,0,0,0,0,0,0,0,0,0,0,0,0,0,0,0,0,0,0,0,0,0,0,0,0,0,0" textboxrect="0,0,344,286"/>
                  <o:lock v:ext="edit" verticies="t"/>
                  <v:textbox>
                    <w:txbxContent>
                      <w:p w:rsidR="00D362D5" w:rsidRDefault="00D362D5" w:rsidP="00D362D5"/>
                    </w:txbxContent>
                  </v:textbox>
                </v:shape>
                <v:shape id="Freeform 7" o:spid="_x0000_s1030" style="position:absolute;left:3001;width:2604;height:889;visibility:visible;mso-wrap-style:square;v-text-anchor:top" coordsize="164,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Nf9sUA&#10;AADaAAAADwAAAGRycy9kb3ducmV2LnhtbESPT2vCQBTE7wW/w/KEXkrdtFD/RDfBWqyCp6bF8zP7&#10;TKLZtzG71fTbuwXB4zAzv2FmaWdqcabWVZYVvAwiEMS51RUXCn6+l89jEM4ja6wtk4I/cpAmvYcZ&#10;xtpe+IvOmS9EgLCLUUHpfRNL6fKSDLqBbYiDt7etQR9kW0jd4iXATS1fo2goDVYcFkpsaFFSfsx+&#10;jYJVsZmvDseTHL+/2V3z9LH9nORGqcd+N5+C8NT5e/jWXmsFI/i/Em6AT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U1/2xQAAANoAAAAPAAAAAAAAAAAAAAAAAJgCAABkcnMv&#10;ZG93bnJldi54bWxQSwUGAAAAAAQABAD1AAAAigMAAAAA&#10;" adj="-11796480,,5400" path="m20,56r,l22,46,26,36r4,-6l36,26r6,-4l54,20r28,l82,20r30,l122,22r8,4l136,30r4,6l142,46r2,10l164,56r,l162,38,156,24,148,14,138,6,126,2,112,,82,r,l52,,38,2,26,6,16,14,8,24,2,38,,56r20,xe" fillcolor="#e31f23" stroked="f">
                  <v:stroke joinstyle="round"/>
                  <v:formulas/>
                  <v:path arrowok="t" o:connecttype="custom" o:connectlocs="31750,88900;31750,88900;34925,73025;41275,57150;47625,47625;57150,41275;66675,34925;85725,31750;130175,31750;130175,31750;177800,31750;193675,34925;206375,41275;215900,47625;222250,57150;225425,73025;228600,88900;260350,88900;260350,88900;257175,60325;247650,38100;234950,22225;219075,9525;200025,3175;177800,0;130175,0;130175,0;82550,0;60325,3175;41275,9525;25400,22225;12700,38100;3175,60325;0,88900;31750,88900" o:connectangles="0,0,0,0,0,0,0,0,0,0,0,0,0,0,0,0,0,0,0,0,0,0,0,0,0,0,0,0,0,0,0,0,0,0,0" textboxrect="0,0,164,56"/>
                  <v:textbox>
                    <w:txbxContent>
                      <w:p w:rsidR="00D362D5" w:rsidRDefault="00D362D5" w:rsidP="00D362D5"/>
                    </w:txbxContent>
                  </v:textbox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0" o:spid="_x0000_s1031" type="#_x0000_t202" style="position:absolute;left:-1965;top:1965;width:5637;height:170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+gNb8A&#10;AADaAAAADwAAAGRycy9kb3ducmV2LnhtbERPTYvCMBC9C/6HMIIXWVNdLNJtKiII4mVZrffZZmzL&#10;NpPSxFr99eaw4PHxvtPNYBrRU+dqywoW8wgEcWF1zaWC/Lz/WINwHlljY5kUPMjBJhuPUky0vfMP&#10;9SdfihDCLkEFlfdtIqUrKjLo5rYlDtzVdgZ9gF0pdYf3EG4auYyiWBqsOTRU2NKuouLvdDMKZtdd&#10;/rgc7fczNpSvfntdf+Zeqelk2H6B8DT4t/jffdAKwtZwJdwAmb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36A1vwAAANoAAAAPAAAAAAAAAAAAAAAAAJgCAABkcnMvZG93bnJl&#10;di54bWxQSwUGAAAAAAQABAD1AAAAhAMAAAAA&#10;" filled="f" stroked="f">
                <v:textbox style="mso-fit-shape-to-text:t">
                  <w:txbxContent>
                    <w:p w:rsidR="00D362D5" w:rsidRDefault="00D362D5" w:rsidP="00D362D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cstheme="minorBidi"/>
                          <w:color w:val="A6A6A6" w:themeColor="background1" w:themeShade="A6"/>
                          <w:kern w:val="24"/>
                          <w:sz w:val="10"/>
                          <w:szCs w:val="10"/>
                        </w:rPr>
                        <w:t>strictly</w:t>
                      </w:r>
                    </w:p>
                  </w:txbxContent>
                </v:textbox>
              </v:shape>
              <v:shape id="TextBox 51" o:spid="_x0000_s1032" type="#_x0000_t202" style="position:absolute;left:225;top:4699;width:8509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  <v:textbox style="mso-fit-shape-to-text:t">
                  <w:txbxContent>
                    <w:p w:rsidR="00D362D5" w:rsidRDefault="00D362D5" w:rsidP="00D362D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cstheme="minorBidi"/>
                          <w:color w:val="FF0000"/>
                          <w:kern w:val="24"/>
                          <w:sz w:val="12"/>
                          <w:szCs w:val="12"/>
                        </w:rPr>
                        <w:t>CONFIDENTIAL</w:t>
                      </w:r>
                    </w:p>
                  </w:txbxContent>
                </v:textbox>
              </v:shape>
            </v:group>
          </w:pict>
        </mc:Fallback>
      </mc:AlternateContent>
    </w:r>
    <w:r w:rsidR="00631856">
      <w:rPr>
        <w:noProof/>
        <w:lang w:val="en-US"/>
      </w:rPr>
      <w:drawing>
        <wp:anchor distT="0" distB="0" distL="114300" distR="114300" simplePos="0" relativeHeight="251670528" behindDoc="0" locked="0" layoutInCell="1" allowOverlap="1" wp14:anchorId="0D3178A4" wp14:editId="3DEDF30F">
          <wp:simplePos x="0" y="0"/>
          <wp:positionH relativeFrom="page">
            <wp:posOffset>5483225</wp:posOffset>
          </wp:positionH>
          <wp:positionV relativeFrom="page">
            <wp:posOffset>532765</wp:posOffset>
          </wp:positionV>
          <wp:extent cx="1562400" cy="208800"/>
          <wp:effectExtent l="0" t="0" r="0" b="127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_AMADEUS_POS_CMYK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400" cy="20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E586D"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C926B3A" wp14:editId="482875AC">
              <wp:simplePos x="0" y="0"/>
              <wp:positionH relativeFrom="page">
                <wp:posOffset>215900</wp:posOffset>
              </wp:positionH>
              <wp:positionV relativeFrom="page">
                <wp:posOffset>4112927</wp:posOffset>
              </wp:positionV>
              <wp:extent cx="162000" cy="5313600"/>
              <wp:effectExtent l="0" t="0" r="9525" b="190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000" cy="5313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38"/>
                          </w:tblGrid>
                          <w:tr w:rsidR="009E586D" w:rsidTr="00554A54">
                            <w:trPr>
                              <w:cantSplit/>
                              <w:trHeight w:val="8360"/>
                            </w:trPr>
                            <w:tc>
                              <w:tcPr>
                                <w:tcW w:w="238" w:type="dxa"/>
                                <w:textDirection w:val="btLr"/>
                              </w:tcPr>
                              <w:p w:rsidR="009E586D" w:rsidRDefault="00631856" w:rsidP="009E586D">
                                <w:pPr>
                                  <w:pStyle w:val="Template-Legaltext"/>
                                </w:pPr>
                                <w:r w:rsidRPr="009E586D">
                                  <w:t xml:space="preserve">©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CREATEDATE  \@ "yyyy" </w:instrText>
                                </w:r>
                                <w:r>
                                  <w:fldChar w:fldCharType="separate"/>
                                </w:r>
                                <w:r w:rsidR="00D946A1">
                                  <w:t>2015</w:t>
                                </w:r>
                                <w:r>
                                  <w:fldChar w:fldCharType="end"/>
                                </w:r>
                                <w:r w:rsidRPr="009E586D">
                                  <w:t xml:space="preserve"> Amadeus IT Group SA</w:t>
                                </w:r>
                              </w:p>
                            </w:tc>
                          </w:tr>
                        </w:tbl>
                        <w:p w:rsidR="009E586D" w:rsidRDefault="009E586D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926B3A" id="Text Box 1" o:spid="_x0000_s1033" type="#_x0000_t202" style="position:absolute;margin-left:17pt;margin-top:323.85pt;width:12.75pt;height:418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" filled="f" stroked="f" strokeweight=".5pt">
              <v:textbox inset="0,0,0,0">
                <w:txbxContent>
                  <w:tbl>
                    <w:tblPr>
                      <w:tblStyle w:val="TableGrid"/>
                      <w:tblW w:w="0" w:type="auto"/>
                      <w:tblBorders>
                        <w:top w:val="single" w:sz="4" w:space="0" w:color="FFFFFF"/>
                        <w:left w:val="single" w:sz="4" w:space="0" w:color="FFFFFF"/>
                        <w:bottom w:val="single" w:sz="4" w:space="0" w:color="FFFFFF"/>
                        <w:right w:val="single" w:sz="4" w:space="0" w:color="FFFFFF"/>
                        <w:insideH w:val="single" w:sz="4" w:space="0" w:color="FFFFFF"/>
                        <w:insideV w:val="single" w:sz="4" w:space="0" w:color="FFFFFF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38"/>
                    </w:tblGrid>
                    <w:tr w:rsidR="009E586D" w:rsidTr="00554A54">
                      <w:trPr>
                        <w:cantSplit/>
                        <w:trHeight w:val="8360"/>
                      </w:trPr>
                      <w:tc>
                        <w:tcPr>
                          <w:tcW w:w="238" w:type="dxa"/>
                          <w:textDirection w:val="btLr"/>
                        </w:tcPr>
                        <w:p w:rsidR="009E586D" w:rsidRDefault="00631856" w:rsidP="009E586D">
                          <w:pPr>
                            <w:pStyle w:val="Template-Legaltext"/>
                          </w:pPr>
                          <w:r w:rsidRPr="009E586D">
                            <w:t xml:space="preserve">© </w:t>
                          </w:r>
                          <w:r>
                            <w:fldChar w:fldCharType="begin"/>
                          </w:r>
                          <w:r>
                            <w:instrText xml:space="preserve"> CREATEDATE  \@ "yyyy" </w:instrText>
                          </w:r>
                          <w:r>
                            <w:fldChar w:fldCharType="separate"/>
                          </w:r>
                          <w:r w:rsidR="00D946A1">
                            <w:t>2015</w:t>
                          </w:r>
                          <w:r>
                            <w:fldChar w:fldCharType="end"/>
                          </w:r>
                          <w:r w:rsidRPr="009E586D">
                            <w:t xml:space="preserve"> Amadeus IT Group SA</w:t>
                          </w:r>
                        </w:p>
                      </w:tc>
                    </w:tr>
                  </w:tbl>
                  <w:p w:rsidR="009E586D" w:rsidRDefault="009E586D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65F" w:rsidRDefault="00D362D5">
    <w:pPr>
      <w:pStyle w:val="Header"/>
    </w:pPr>
    <w:r w:rsidRPr="003B00AD">
      <w:rPr>
        <w:noProof/>
        <w:lang w:val="en-US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21C06804" wp14:editId="6D6320EA">
              <wp:simplePos x="0" y="0"/>
              <wp:positionH relativeFrom="column">
                <wp:posOffset>-699135</wp:posOffset>
              </wp:positionH>
              <wp:positionV relativeFrom="paragraph">
                <wp:posOffset>-153035</wp:posOffset>
              </wp:positionV>
              <wp:extent cx="873499" cy="654118"/>
              <wp:effectExtent l="0" t="0" r="0" b="0"/>
              <wp:wrapNone/>
              <wp:docPr id="69" name="Group 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73499" cy="654118"/>
                        <a:chOff x="0" y="0"/>
                        <a:chExt cx="873499" cy="654118"/>
                      </a:xfrm>
                    </wpg:grpSpPr>
                    <wpg:grpSp>
                      <wpg:cNvPr id="70" name="Group 70"/>
                      <wpg:cNvGrpSpPr/>
                      <wpg:grpSpPr>
                        <a:xfrm>
                          <a:off x="157321" y="0"/>
                          <a:ext cx="489905" cy="495602"/>
                          <a:chOff x="157321" y="0"/>
                          <a:chExt cx="546100" cy="552450"/>
                        </a:xfrm>
                      </wpg:grpSpPr>
                      <wps:wsp>
                        <wps:cNvPr id="71" name="Freeform 71"/>
                        <wps:cNvSpPr>
                          <a:spLocks noEditPoints="1"/>
                        </wps:cNvSpPr>
                        <wps:spPr bwMode="auto">
                          <a:xfrm>
                            <a:off x="157321" y="98425"/>
                            <a:ext cx="546100" cy="454025"/>
                          </a:xfrm>
                          <a:custGeom>
                            <a:avLst/>
                            <a:gdLst>
                              <a:gd name="T0" fmla="*/ 56 w 344"/>
                              <a:gd name="T1" fmla="*/ 0 h 286"/>
                              <a:gd name="T2" fmla="*/ 44 w 344"/>
                              <a:gd name="T3" fmla="*/ 2 h 286"/>
                              <a:gd name="T4" fmla="*/ 24 w 344"/>
                              <a:gd name="T5" fmla="*/ 10 h 286"/>
                              <a:gd name="T6" fmla="*/ 10 w 344"/>
                              <a:gd name="T7" fmla="*/ 26 h 286"/>
                              <a:gd name="T8" fmla="*/ 2 w 344"/>
                              <a:gd name="T9" fmla="*/ 46 h 286"/>
                              <a:gd name="T10" fmla="*/ 0 w 344"/>
                              <a:gd name="T11" fmla="*/ 230 h 286"/>
                              <a:gd name="T12" fmla="*/ 2 w 344"/>
                              <a:gd name="T13" fmla="*/ 242 h 286"/>
                              <a:gd name="T14" fmla="*/ 10 w 344"/>
                              <a:gd name="T15" fmla="*/ 262 h 286"/>
                              <a:gd name="T16" fmla="*/ 24 w 344"/>
                              <a:gd name="T17" fmla="*/ 278 h 286"/>
                              <a:gd name="T18" fmla="*/ 44 w 344"/>
                              <a:gd name="T19" fmla="*/ 286 h 286"/>
                              <a:gd name="T20" fmla="*/ 288 w 344"/>
                              <a:gd name="T21" fmla="*/ 286 h 286"/>
                              <a:gd name="T22" fmla="*/ 300 w 344"/>
                              <a:gd name="T23" fmla="*/ 286 h 286"/>
                              <a:gd name="T24" fmla="*/ 320 w 344"/>
                              <a:gd name="T25" fmla="*/ 278 h 286"/>
                              <a:gd name="T26" fmla="*/ 334 w 344"/>
                              <a:gd name="T27" fmla="*/ 262 h 286"/>
                              <a:gd name="T28" fmla="*/ 344 w 344"/>
                              <a:gd name="T29" fmla="*/ 242 h 286"/>
                              <a:gd name="T30" fmla="*/ 344 w 344"/>
                              <a:gd name="T31" fmla="*/ 58 h 286"/>
                              <a:gd name="T32" fmla="*/ 344 w 344"/>
                              <a:gd name="T33" fmla="*/ 46 h 286"/>
                              <a:gd name="T34" fmla="*/ 334 w 344"/>
                              <a:gd name="T35" fmla="*/ 26 h 286"/>
                              <a:gd name="T36" fmla="*/ 320 w 344"/>
                              <a:gd name="T37" fmla="*/ 10 h 286"/>
                              <a:gd name="T38" fmla="*/ 300 w 344"/>
                              <a:gd name="T39" fmla="*/ 2 h 286"/>
                              <a:gd name="T40" fmla="*/ 288 w 344"/>
                              <a:gd name="T41" fmla="*/ 0 h 286"/>
                              <a:gd name="T42" fmla="*/ 148 w 344"/>
                              <a:gd name="T43" fmla="*/ 142 h 286"/>
                              <a:gd name="T44" fmla="*/ 144 w 344"/>
                              <a:gd name="T45" fmla="*/ 136 h 286"/>
                              <a:gd name="T46" fmla="*/ 136 w 344"/>
                              <a:gd name="T47" fmla="*/ 122 h 286"/>
                              <a:gd name="T48" fmla="*/ 134 w 344"/>
                              <a:gd name="T49" fmla="*/ 112 h 286"/>
                              <a:gd name="T50" fmla="*/ 138 w 344"/>
                              <a:gd name="T51" fmla="*/ 98 h 286"/>
                              <a:gd name="T52" fmla="*/ 146 w 344"/>
                              <a:gd name="T53" fmla="*/ 88 h 286"/>
                              <a:gd name="T54" fmla="*/ 158 w 344"/>
                              <a:gd name="T55" fmla="*/ 80 h 286"/>
                              <a:gd name="T56" fmla="*/ 172 w 344"/>
                              <a:gd name="T57" fmla="*/ 76 h 286"/>
                              <a:gd name="T58" fmla="*/ 178 w 344"/>
                              <a:gd name="T59" fmla="*/ 78 h 286"/>
                              <a:gd name="T60" fmla="*/ 192 w 344"/>
                              <a:gd name="T61" fmla="*/ 82 h 286"/>
                              <a:gd name="T62" fmla="*/ 202 w 344"/>
                              <a:gd name="T63" fmla="*/ 92 h 286"/>
                              <a:gd name="T64" fmla="*/ 208 w 344"/>
                              <a:gd name="T65" fmla="*/ 106 h 286"/>
                              <a:gd name="T66" fmla="*/ 208 w 344"/>
                              <a:gd name="T67" fmla="*/ 112 h 286"/>
                              <a:gd name="T68" fmla="*/ 204 w 344"/>
                              <a:gd name="T69" fmla="*/ 128 h 286"/>
                              <a:gd name="T70" fmla="*/ 196 w 344"/>
                              <a:gd name="T71" fmla="*/ 140 h 286"/>
                              <a:gd name="T72" fmla="*/ 126 w 344"/>
                              <a:gd name="T73" fmla="*/ 228 h 2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344" h="286">
                                <a:moveTo>
                                  <a:pt x="288" y="0"/>
                                </a:moveTo>
                                <a:lnTo>
                                  <a:pt x="56" y="0"/>
                                </a:lnTo>
                                <a:lnTo>
                                  <a:pt x="56" y="0"/>
                                </a:lnTo>
                                <a:lnTo>
                                  <a:pt x="44" y="2"/>
                                </a:lnTo>
                                <a:lnTo>
                                  <a:pt x="34" y="6"/>
                                </a:lnTo>
                                <a:lnTo>
                                  <a:pt x="24" y="10"/>
                                </a:lnTo>
                                <a:lnTo>
                                  <a:pt x="16" y="18"/>
                                </a:lnTo>
                                <a:lnTo>
                                  <a:pt x="10" y="26"/>
                                </a:lnTo>
                                <a:lnTo>
                                  <a:pt x="4" y="36"/>
                                </a:lnTo>
                                <a:lnTo>
                                  <a:pt x="2" y="46"/>
                                </a:lnTo>
                                <a:lnTo>
                                  <a:pt x="0" y="58"/>
                                </a:lnTo>
                                <a:lnTo>
                                  <a:pt x="0" y="230"/>
                                </a:lnTo>
                                <a:lnTo>
                                  <a:pt x="0" y="230"/>
                                </a:lnTo>
                                <a:lnTo>
                                  <a:pt x="2" y="242"/>
                                </a:lnTo>
                                <a:lnTo>
                                  <a:pt x="4" y="252"/>
                                </a:lnTo>
                                <a:lnTo>
                                  <a:pt x="10" y="262"/>
                                </a:lnTo>
                                <a:lnTo>
                                  <a:pt x="16" y="270"/>
                                </a:lnTo>
                                <a:lnTo>
                                  <a:pt x="24" y="278"/>
                                </a:lnTo>
                                <a:lnTo>
                                  <a:pt x="34" y="282"/>
                                </a:lnTo>
                                <a:lnTo>
                                  <a:pt x="44" y="286"/>
                                </a:lnTo>
                                <a:lnTo>
                                  <a:pt x="56" y="286"/>
                                </a:lnTo>
                                <a:lnTo>
                                  <a:pt x="288" y="286"/>
                                </a:lnTo>
                                <a:lnTo>
                                  <a:pt x="288" y="286"/>
                                </a:lnTo>
                                <a:lnTo>
                                  <a:pt x="300" y="286"/>
                                </a:lnTo>
                                <a:lnTo>
                                  <a:pt x="310" y="282"/>
                                </a:lnTo>
                                <a:lnTo>
                                  <a:pt x="320" y="278"/>
                                </a:lnTo>
                                <a:lnTo>
                                  <a:pt x="328" y="270"/>
                                </a:lnTo>
                                <a:lnTo>
                                  <a:pt x="334" y="262"/>
                                </a:lnTo>
                                <a:lnTo>
                                  <a:pt x="340" y="252"/>
                                </a:lnTo>
                                <a:lnTo>
                                  <a:pt x="344" y="242"/>
                                </a:lnTo>
                                <a:lnTo>
                                  <a:pt x="344" y="230"/>
                                </a:lnTo>
                                <a:lnTo>
                                  <a:pt x="344" y="58"/>
                                </a:lnTo>
                                <a:lnTo>
                                  <a:pt x="344" y="58"/>
                                </a:lnTo>
                                <a:lnTo>
                                  <a:pt x="344" y="46"/>
                                </a:lnTo>
                                <a:lnTo>
                                  <a:pt x="340" y="36"/>
                                </a:lnTo>
                                <a:lnTo>
                                  <a:pt x="334" y="26"/>
                                </a:lnTo>
                                <a:lnTo>
                                  <a:pt x="328" y="18"/>
                                </a:lnTo>
                                <a:lnTo>
                                  <a:pt x="320" y="10"/>
                                </a:lnTo>
                                <a:lnTo>
                                  <a:pt x="310" y="6"/>
                                </a:lnTo>
                                <a:lnTo>
                                  <a:pt x="300" y="2"/>
                                </a:lnTo>
                                <a:lnTo>
                                  <a:pt x="288" y="0"/>
                                </a:lnTo>
                                <a:lnTo>
                                  <a:pt x="288" y="0"/>
                                </a:lnTo>
                                <a:close/>
                                <a:moveTo>
                                  <a:pt x="126" y="228"/>
                                </a:moveTo>
                                <a:lnTo>
                                  <a:pt x="148" y="142"/>
                                </a:lnTo>
                                <a:lnTo>
                                  <a:pt x="148" y="142"/>
                                </a:lnTo>
                                <a:lnTo>
                                  <a:pt x="144" y="136"/>
                                </a:lnTo>
                                <a:lnTo>
                                  <a:pt x="138" y="130"/>
                                </a:lnTo>
                                <a:lnTo>
                                  <a:pt x="136" y="122"/>
                                </a:lnTo>
                                <a:lnTo>
                                  <a:pt x="134" y="112"/>
                                </a:lnTo>
                                <a:lnTo>
                                  <a:pt x="134" y="112"/>
                                </a:lnTo>
                                <a:lnTo>
                                  <a:pt x="136" y="106"/>
                                </a:lnTo>
                                <a:lnTo>
                                  <a:pt x="138" y="98"/>
                                </a:lnTo>
                                <a:lnTo>
                                  <a:pt x="142" y="92"/>
                                </a:lnTo>
                                <a:lnTo>
                                  <a:pt x="146" y="88"/>
                                </a:lnTo>
                                <a:lnTo>
                                  <a:pt x="152" y="82"/>
                                </a:lnTo>
                                <a:lnTo>
                                  <a:pt x="158" y="80"/>
                                </a:lnTo>
                                <a:lnTo>
                                  <a:pt x="164" y="78"/>
                                </a:lnTo>
                                <a:lnTo>
                                  <a:pt x="172" y="76"/>
                                </a:lnTo>
                                <a:lnTo>
                                  <a:pt x="172" y="76"/>
                                </a:lnTo>
                                <a:lnTo>
                                  <a:pt x="178" y="78"/>
                                </a:lnTo>
                                <a:lnTo>
                                  <a:pt x="186" y="80"/>
                                </a:lnTo>
                                <a:lnTo>
                                  <a:pt x="192" y="82"/>
                                </a:lnTo>
                                <a:lnTo>
                                  <a:pt x="198" y="88"/>
                                </a:lnTo>
                                <a:lnTo>
                                  <a:pt x="202" y="92"/>
                                </a:lnTo>
                                <a:lnTo>
                                  <a:pt x="204" y="98"/>
                                </a:lnTo>
                                <a:lnTo>
                                  <a:pt x="208" y="106"/>
                                </a:lnTo>
                                <a:lnTo>
                                  <a:pt x="208" y="112"/>
                                </a:lnTo>
                                <a:lnTo>
                                  <a:pt x="208" y="112"/>
                                </a:lnTo>
                                <a:lnTo>
                                  <a:pt x="206" y="120"/>
                                </a:lnTo>
                                <a:lnTo>
                                  <a:pt x="204" y="128"/>
                                </a:lnTo>
                                <a:lnTo>
                                  <a:pt x="200" y="134"/>
                                </a:lnTo>
                                <a:lnTo>
                                  <a:pt x="196" y="140"/>
                                </a:lnTo>
                                <a:lnTo>
                                  <a:pt x="220" y="228"/>
                                </a:lnTo>
                                <a:lnTo>
                                  <a:pt x="126" y="2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1F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62D5" w:rsidRDefault="00D362D5" w:rsidP="00D362D5"/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2" name="Freeform 72"/>
                        <wps:cNvSpPr>
                          <a:spLocks/>
                        </wps:cNvSpPr>
                        <wps:spPr bwMode="auto">
                          <a:xfrm>
                            <a:off x="300196" y="0"/>
                            <a:ext cx="260350" cy="88900"/>
                          </a:xfrm>
                          <a:custGeom>
                            <a:avLst/>
                            <a:gdLst>
                              <a:gd name="T0" fmla="*/ 20 w 164"/>
                              <a:gd name="T1" fmla="*/ 56 h 56"/>
                              <a:gd name="T2" fmla="*/ 20 w 164"/>
                              <a:gd name="T3" fmla="*/ 56 h 56"/>
                              <a:gd name="T4" fmla="*/ 22 w 164"/>
                              <a:gd name="T5" fmla="*/ 46 h 56"/>
                              <a:gd name="T6" fmla="*/ 26 w 164"/>
                              <a:gd name="T7" fmla="*/ 36 h 56"/>
                              <a:gd name="T8" fmla="*/ 30 w 164"/>
                              <a:gd name="T9" fmla="*/ 30 h 56"/>
                              <a:gd name="T10" fmla="*/ 36 w 164"/>
                              <a:gd name="T11" fmla="*/ 26 h 56"/>
                              <a:gd name="T12" fmla="*/ 42 w 164"/>
                              <a:gd name="T13" fmla="*/ 22 h 56"/>
                              <a:gd name="T14" fmla="*/ 54 w 164"/>
                              <a:gd name="T15" fmla="*/ 20 h 56"/>
                              <a:gd name="T16" fmla="*/ 82 w 164"/>
                              <a:gd name="T17" fmla="*/ 20 h 56"/>
                              <a:gd name="T18" fmla="*/ 82 w 164"/>
                              <a:gd name="T19" fmla="*/ 20 h 56"/>
                              <a:gd name="T20" fmla="*/ 112 w 164"/>
                              <a:gd name="T21" fmla="*/ 20 h 56"/>
                              <a:gd name="T22" fmla="*/ 122 w 164"/>
                              <a:gd name="T23" fmla="*/ 22 h 56"/>
                              <a:gd name="T24" fmla="*/ 130 w 164"/>
                              <a:gd name="T25" fmla="*/ 26 h 56"/>
                              <a:gd name="T26" fmla="*/ 136 w 164"/>
                              <a:gd name="T27" fmla="*/ 30 h 56"/>
                              <a:gd name="T28" fmla="*/ 140 w 164"/>
                              <a:gd name="T29" fmla="*/ 36 h 56"/>
                              <a:gd name="T30" fmla="*/ 142 w 164"/>
                              <a:gd name="T31" fmla="*/ 46 h 56"/>
                              <a:gd name="T32" fmla="*/ 144 w 164"/>
                              <a:gd name="T33" fmla="*/ 56 h 56"/>
                              <a:gd name="T34" fmla="*/ 164 w 164"/>
                              <a:gd name="T35" fmla="*/ 56 h 56"/>
                              <a:gd name="T36" fmla="*/ 164 w 164"/>
                              <a:gd name="T37" fmla="*/ 56 h 56"/>
                              <a:gd name="T38" fmla="*/ 162 w 164"/>
                              <a:gd name="T39" fmla="*/ 38 h 56"/>
                              <a:gd name="T40" fmla="*/ 156 w 164"/>
                              <a:gd name="T41" fmla="*/ 24 h 56"/>
                              <a:gd name="T42" fmla="*/ 148 w 164"/>
                              <a:gd name="T43" fmla="*/ 14 h 56"/>
                              <a:gd name="T44" fmla="*/ 138 w 164"/>
                              <a:gd name="T45" fmla="*/ 6 h 56"/>
                              <a:gd name="T46" fmla="*/ 126 w 164"/>
                              <a:gd name="T47" fmla="*/ 2 h 56"/>
                              <a:gd name="T48" fmla="*/ 112 w 164"/>
                              <a:gd name="T49" fmla="*/ 0 h 56"/>
                              <a:gd name="T50" fmla="*/ 82 w 164"/>
                              <a:gd name="T51" fmla="*/ 0 h 56"/>
                              <a:gd name="T52" fmla="*/ 82 w 164"/>
                              <a:gd name="T53" fmla="*/ 0 h 56"/>
                              <a:gd name="T54" fmla="*/ 52 w 164"/>
                              <a:gd name="T55" fmla="*/ 0 h 56"/>
                              <a:gd name="T56" fmla="*/ 38 w 164"/>
                              <a:gd name="T57" fmla="*/ 2 h 56"/>
                              <a:gd name="T58" fmla="*/ 26 w 164"/>
                              <a:gd name="T59" fmla="*/ 6 h 56"/>
                              <a:gd name="T60" fmla="*/ 16 w 164"/>
                              <a:gd name="T61" fmla="*/ 14 h 56"/>
                              <a:gd name="T62" fmla="*/ 8 w 164"/>
                              <a:gd name="T63" fmla="*/ 24 h 56"/>
                              <a:gd name="T64" fmla="*/ 2 w 164"/>
                              <a:gd name="T65" fmla="*/ 38 h 56"/>
                              <a:gd name="T66" fmla="*/ 0 w 164"/>
                              <a:gd name="T67" fmla="*/ 56 h 56"/>
                              <a:gd name="T68" fmla="*/ 20 w 164"/>
                              <a:gd name="T69" fmla="*/ 56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4" h="56">
                                <a:moveTo>
                                  <a:pt x="20" y="56"/>
                                </a:moveTo>
                                <a:lnTo>
                                  <a:pt x="20" y="56"/>
                                </a:lnTo>
                                <a:lnTo>
                                  <a:pt x="22" y="46"/>
                                </a:lnTo>
                                <a:lnTo>
                                  <a:pt x="26" y="36"/>
                                </a:lnTo>
                                <a:lnTo>
                                  <a:pt x="30" y="30"/>
                                </a:lnTo>
                                <a:lnTo>
                                  <a:pt x="36" y="26"/>
                                </a:lnTo>
                                <a:lnTo>
                                  <a:pt x="42" y="22"/>
                                </a:lnTo>
                                <a:lnTo>
                                  <a:pt x="54" y="20"/>
                                </a:lnTo>
                                <a:lnTo>
                                  <a:pt x="82" y="20"/>
                                </a:lnTo>
                                <a:lnTo>
                                  <a:pt x="82" y="20"/>
                                </a:lnTo>
                                <a:lnTo>
                                  <a:pt x="112" y="20"/>
                                </a:lnTo>
                                <a:lnTo>
                                  <a:pt x="122" y="22"/>
                                </a:lnTo>
                                <a:lnTo>
                                  <a:pt x="130" y="26"/>
                                </a:lnTo>
                                <a:lnTo>
                                  <a:pt x="136" y="30"/>
                                </a:lnTo>
                                <a:lnTo>
                                  <a:pt x="140" y="36"/>
                                </a:lnTo>
                                <a:lnTo>
                                  <a:pt x="142" y="46"/>
                                </a:lnTo>
                                <a:lnTo>
                                  <a:pt x="144" y="56"/>
                                </a:lnTo>
                                <a:lnTo>
                                  <a:pt x="164" y="56"/>
                                </a:lnTo>
                                <a:lnTo>
                                  <a:pt x="164" y="56"/>
                                </a:lnTo>
                                <a:lnTo>
                                  <a:pt x="162" y="38"/>
                                </a:lnTo>
                                <a:lnTo>
                                  <a:pt x="156" y="24"/>
                                </a:lnTo>
                                <a:lnTo>
                                  <a:pt x="148" y="14"/>
                                </a:lnTo>
                                <a:lnTo>
                                  <a:pt x="138" y="6"/>
                                </a:lnTo>
                                <a:lnTo>
                                  <a:pt x="126" y="2"/>
                                </a:lnTo>
                                <a:lnTo>
                                  <a:pt x="112" y="0"/>
                                </a:lnTo>
                                <a:lnTo>
                                  <a:pt x="82" y="0"/>
                                </a:lnTo>
                                <a:lnTo>
                                  <a:pt x="82" y="0"/>
                                </a:lnTo>
                                <a:lnTo>
                                  <a:pt x="52" y="0"/>
                                </a:lnTo>
                                <a:lnTo>
                                  <a:pt x="38" y="2"/>
                                </a:lnTo>
                                <a:lnTo>
                                  <a:pt x="26" y="6"/>
                                </a:lnTo>
                                <a:lnTo>
                                  <a:pt x="16" y="14"/>
                                </a:lnTo>
                                <a:lnTo>
                                  <a:pt x="8" y="24"/>
                                </a:lnTo>
                                <a:lnTo>
                                  <a:pt x="2" y="38"/>
                                </a:lnTo>
                                <a:lnTo>
                                  <a:pt x="0" y="56"/>
                                </a:lnTo>
                                <a:lnTo>
                                  <a:pt x="20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1F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62D5" w:rsidRDefault="00D362D5" w:rsidP="00D362D5"/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73" name="TextBox 50"/>
                      <wps:cNvSpPr txBox="1"/>
                      <wps:spPr>
                        <a:xfrm rot="16200000">
                          <a:off x="-196457" y="196457"/>
                          <a:ext cx="563729" cy="17081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362D5" w:rsidRDefault="00D362D5" w:rsidP="00D362D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cstheme="minorBidi"/>
                                <w:color w:val="A6A6A6" w:themeColor="background1" w:themeShade="A6"/>
                                <w:kern w:val="24"/>
                                <w:sz w:val="10"/>
                                <w:szCs w:val="10"/>
                              </w:rPr>
                              <w:t>strictly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  <wps:wsp>
                      <wps:cNvPr id="74" name="TextBox 51"/>
                      <wps:cNvSpPr txBox="1"/>
                      <wps:spPr>
                        <a:xfrm>
                          <a:off x="22599" y="469968"/>
                          <a:ext cx="850900" cy="184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362D5" w:rsidRDefault="00D362D5" w:rsidP="00D362D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cstheme="minorBidi"/>
                                <w:color w:val="FF0000"/>
                                <w:kern w:val="24"/>
                                <w:sz w:val="12"/>
                                <w:szCs w:val="12"/>
                              </w:rPr>
                              <w:t>CONFIDENTIAL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1C06804" id="_x0000_s1034" style="position:absolute;margin-left:-55.05pt;margin-top:-12.05pt;width:68.8pt;height:51.5pt;z-index:251678720;mso-height-relative:margin" coordsize="8734,6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">
              <v:group id="Group 70" o:spid="_x0000_s1035" style="position:absolute;left:1573;width:4899;height:4956" coordorigin="1573" coordsize="5461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<v:shape id="Freeform 71" o:spid="_x0000_s1036" style="position:absolute;left:1573;top:984;width:5461;height:4540;visibility:visible;mso-wrap-style:square;v-text-anchor:top" coordsize="344,28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/EqcMA&#10;AADbAAAADwAAAGRycy9kb3ducmV2LnhtbESPQWvCQBSE7wX/w/KE3urGHExJXaUIopeK2oJ4e2Rf&#10;k9Ds25B9avTXu4LQ4zAz3zDTee8adaYu1J4NjEcJKOLC25pLAz/fy7d3UEGQLTaeycCVAsxng5cp&#10;5tZfeEfnvZQqQjjkaKASaXOtQ1GRwzDyLXH0fn3nUKLsSm07vES4a3SaJBPtsOa4UGFLi4qKv/3J&#10;GSi3vXy51eZUH28TybIiPaStM+Z12H9+gBLq5T/8bK+tgWwMjy/xB+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/EqcMAAADbAAAADwAAAAAAAAAAAAAAAACYAgAAZHJzL2Rv&#10;d25yZXYueG1sUEsFBgAAAAAEAAQA9QAAAIgDAAAAAA==&#10;" adj="-11796480,,5400" path="m288,l56,r,l44,2,34,6,24,10r-8,8l10,26,4,36,2,46,,58,,230r,l2,242r2,10l10,262r6,8l24,278r10,4l44,286r12,l288,286r,l300,286r10,-4l320,278r8,-8l334,262r6,-10l344,242r,-12l344,58r,l344,46,340,36,334,26r-6,-8l320,10,310,6,300,2,288,r,xm126,228r22,-86l148,142r-4,-6l138,130r-2,-8l134,112r,l136,106r2,-8l142,92r4,-4l152,82r6,-2l164,78r8,-2l172,76r6,2l186,80r6,2l198,88r4,4l204,98r4,8l208,112r,l206,120r-2,8l200,134r-4,6l220,228r-94,xe" fillcolor="#e31f23" stroked="f">
                  <v:stroke joinstyle="round"/>
                  <v:formulas/>
                  <v:path arrowok="t" o:connecttype="custom" o:connectlocs="88900,0;69850,3175;38100,15875;15875,41275;3175,73025;0,365125;3175,384175;15875,415925;38100,441325;69850,454025;457200,454025;476250,454025;508000,441325;530225,415925;546100,384175;546100,92075;546100,73025;530225,41275;508000,15875;476250,3175;457200,0;234950,225425;228600,215900;215900,193675;212725,177800;219075,155575;231775,139700;250825,127000;273050,120650;282575,123825;304800,130175;320675,146050;330200,168275;330200,177800;323850,203200;311150,222250;200025,361950" o:connectangles="0,0,0,0,0,0,0,0,0,0,0,0,0,0,0,0,0,0,0,0,0,0,0,0,0,0,0,0,0,0,0,0,0,0,0,0,0" textboxrect="0,0,344,286"/>
                  <o:lock v:ext="edit" verticies="t"/>
                  <v:textbox>
                    <w:txbxContent>
                      <w:p w:rsidR="00D362D5" w:rsidRDefault="00D362D5" w:rsidP="00D362D5"/>
                    </w:txbxContent>
                  </v:textbox>
                </v:shape>
                <v:shape id="Freeform 72" o:spid="_x0000_s1037" style="position:absolute;left:3001;width:2604;height:889;visibility:visible;mso-wrap-style:square;v-text-anchor:top" coordsize="164,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n90MUA&#10;AADbAAAADwAAAGRycy9kb3ducmV2LnhtbESPQWvCQBSE70L/w/IKvYhuKtja6CZopSr01Fg8P7PP&#10;JDX7NmZXjf++KxR6HGbmG2aWdqYWF2pdZVnB8zACQZxbXXGh4Hv7MZiAcB5ZY22ZFNzIQZo89GYY&#10;a3vlL7pkvhABwi5GBaX3TSyly0sy6Ia2IQ7ewbYGfZBtIXWL1wA3tRxF0Ys0WHFYKLGh95LyY3Y2&#10;CtbF53z9czzJyWJs901/uVu95Uapp8duPgXhqfP/4b/2Rit4HcH9S/gBMv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Sf3QxQAAANsAAAAPAAAAAAAAAAAAAAAAAJgCAABkcnMv&#10;ZG93bnJldi54bWxQSwUGAAAAAAQABAD1AAAAigMAAAAA&#10;" adj="-11796480,,5400" path="m20,56r,l22,46,26,36r4,-6l36,26r6,-4l54,20r28,l82,20r30,l122,22r8,4l136,30r4,6l142,46r2,10l164,56r,l162,38,156,24,148,14,138,6,126,2,112,,82,r,l52,,38,2,26,6,16,14,8,24,2,38,,56r20,xe" fillcolor="#e31f23" stroked="f">
                  <v:stroke joinstyle="round"/>
                  <v:formulas/>
                  <v:path arrowok="t" o:connecttype="custom" o:connectlocs="31750,88900;31750,88900;34925,73025;41275,57150;47625,47625;57150,41275;66675,34925;85725,31750;130175,31750;130175,31750;177800,31750;193675,34925;206375,41275;215900,47625;222250,57150;225425,73025;228600,88900;260350,88900;260350,88900;257175,60325;247650,38100;234950,22225;219075,9525;200025,3175;177800,0;130175,0;130175,0;82550,0;60325,3175;41275,9525;25400,22225;12700,38100;3175,60325;0,88900;31750,88900" o:connectangles="0,0,0,0,0,0,0,0,0,0,0,0,0,0,0,0,0,0,0,0,0,0,0,0,0,0,0,0,0,0,0,0,0,0,0" textboxrect="0,0,164,56"/>
                  <v:textbox>
                    <w:txbxContent>
                      <w:p w:rsidR="00D362D5" w:rsidRDefault="00D362D5" w:rsidP="00D362D5"/>
                    </w:txbxContent>
                  </v:textbox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0" o:spid="_x0000_s1038" type="#_x0000_t202" style="position:absolute;left:-1965;top:1965;width:5637;height:170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zoVcIA&#10;AADbAAAADwAAAGRycy9kb3ducmV2LnhtbESPT4vCMBTE7wt+h/CEvSyaqviHahQRhGUvotb7s3m2&#10;xealNLHW/fRGEDwOM/MbZrFqTSkaql1hWcGgH4EgTq0uOFOQHLe9GQjnkTWWlknBgxyslp2vBcba&#10;3nlPzcFnIkDYxagg976KpXRpTgZd31bEwbvY2qAPss6krvEe4KaUwyiaSIMFh4UcK9rklF4PN6Pg&#10;57JJHqc/u/ufGErG50YXo8Qr9d1t13MQnlr/Cb/bv1rBdASvL+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nOhVwgAAANsAAAAPAAAAAAAAAAAAAAAAAJgCAABkcnMvZG93&#10;bnJldi54bWxQSwUGAAAAAAQABAD1AAAAhwMAAAAA&#10;" filled="f" stroked="f">
                <v:textbox style="mso-fit-shape-to-text:t">
                  <w:txbxContent>
                    <w:p w:rsidR="00D362D5" w:rsidRDefault="00D362D5" w:rsidP="00D362D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cstheme="minorBidi"/>
                          <w:color w:val="A6A6A6" w:themeColor="background1" w:themeShade="A6"/>
                          <w:kern w:val="24"/>
                          <w:sz w:val="10"/>
                          <w:szCs w:val="10"/>
                        </w:rPr>
                        <w:t>strictly</w:t>
                      </w:r>
                    </w:p>
                  </w:txbxContent>
                </v:textbox>
              </v:shape>
              <v:shape id="TextBox 51" o:spid="_x0000_s1039" type="#_x0000_t202" style="position:absolute;left:225;top:4699;width:8509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eEm8IA&#10;AADbAAAADwAAAGRycy9kb3ducmV2LnhtbESPQWvCQBSE7wX/w/KE3upGsbWkriJqwYOXarw/sq/Z&#10;0OzbkH2a+O+7hYLHYWa+YZbrwTfqRl2sAxuYTjJQxGWwNVcGivPnyzuoKMgWm8Bk4E4R1qvR0xJz&#10;G3r+ottJKpUgHHM04ETaXOtYOvIYJ6ElTt536DxKkl2lbYd9gvtGz7LsTXusOS04bGnrqPw5Xb0B&#10;EbuZ3ou9j4fLcNz1LitfsTDmeTxsPkAJDfII/7cP1sBi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Z4SbwgAAANsAAAAPAAAAAAAAAAAAAAAAAJgCAABkcnMvZG93&#10;bnJldi54bWxQSwUGAAAAAAQABAD1AAAAhwMAAAAA&#10;" filled="f" stroked="f">
                <v:textbox style="mso-fit-shape-to-text:t">
                  <w:txbxContent>
                    <w:p w:rsidR="00D362D5" w:rsidRDefault="00D362D5" w:rsidP="00D362D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cstheme="minorBidi"/>
                          <w:color w:val="FF0000"/>
                          <w:kern w:val="24"/>
                          <w:sz w:val="12"/>
                          <w:szCs w:val="12"/>
                        </w:rPr>
                        <w:t>CONFIDENTIAL</w:t>
                      </w:r>
                    </w:p>
                  </w:txbxContent>
                </v:textbox>
              </v:shape>
            </v:group>
          </w:pict>
        </mc:Fallback>
      </mc:AlternateContent>
    </w:r>
    <w:r w:rsidR="0006165F" w:rsidRPr="0006165F">
      <w:rPr>
        <w:noProof/>
        <w:lang w:val="en-US"/>
      </w:rPr>
      <w:drawing>
        <wp:anchor distT="0" distB="0" distL="114300" distR="114300" simplePos="0" relativeHeight="251676672" behindDoc="0" locked="0" layoutInCell="1" allowOverlap="1" wp14:anchorId="6BF11051" wp14:editId="1A0BF6A1">
          <wp:simplePos x="0" y="0"/>
          <wp:positionH relativeFrom="page">
            <wp:posOffset>5483225</wp:posOffset>
          </wp:positionH>
          <wp:positionV relativeFrom="page">
            <wp:posOffset>532765</wp:posOffset>
          </wp:positionV>
          <wp:extent cx="1562400" cy="208800"/>
          <wp:effectExtent l="0" t="0" r="0" b="127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_AMADEUS_POS_CMYK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400" cy="20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E623E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F83A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B6C66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D457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6E9E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0230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7691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061F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D20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1C05D41"/>
    <w:multiLevelType w:val="hybridMultilevel"/>
    <w:tmpl w:val="CD6896D8"/>
    <w:lvl w:ilvl="0" w:tplc="9E74678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03DC3FEA"/>
    <w:multiLevelType w:val="multilevel"/>
    <w:tmpl w:val="5E7E9EE8"/>
    <w:lvl w:ilvl="0">
      <w:start w:val="1"/>
      <w:numFmt w:val="bullet"/>
      <w:pStyle w:val="TOC1"/>
      <w:lvlText w:val="_"/>
      <w:lvlJc w:val="left"/>
      <w:pPr>
        <w:ind w:left="284" w:hanging="284"/>
      </w:pPr>
      <w:rPr>
        <w:rFonts w:ascii="Verdana" w:hAnsi="Verdana" w:hint="default"/>
        <w:color w:val="00A9E0" w:themeColor="text2"/>
      </w:rPr>
    </w:lvl>
    <w:lvl w:ilvl="1">
      <w:start w:val="1"/>
      <w:numFmt w:val="bullet"/>
      <w:pStyle w:val="TOC2"/>
      <w:lvlText w:val=""/>
      <w:lvlJc w:val="left"/>
      <w:pPr>
        <w:ind w:left="454" w:hanging="170"/>
      </w:pPr>
      <w:rPr>
        <w:rFonts w:ascii="Symbol" w:hAnsi="Symbol" w:hint="default"/>
        <w:color w:val="00A9E0" w:themeColor="text2"/>
      </w:rPr>
    </w:lvl>
    <w:lvl w:ilvl="2">
      <w:start w:val="1"/>
      <w:numFmt w:val="bullet"/>
      <w:pStyle w:val="TOC3"/>
      <w:lvlText w:val=""/>
      <w:lvlJc w:val="left"/>
      <w:pPr>
        <w:ind w:left="624" w:hanging="170"/>
      </w:pPr>
      <w:rPr>
        <w:rFonts w:ascii="Symbol" w:hAnsi="Symbol" w:hint="default"/>
        <w:color w:val="00A9E0" w:themeColor="text2"/>
      </w:rPr>
    </w:lvl>
    <w:lvl w:ilvl="3">
      <w:start w:val="1"/>
      <w:numFmt w:val="bullet"/>
      <w:lvlText w:val=""/>
      <w:lvlJc w:val="left"/>
      <w:pPr>
        <w:ind w:left="794" w:hanging="170"/>
      </w:pPr>
      <w:rPr>
        <w:rFonts w:ascii="Symbol" w:hAnsi="Symbol" w:hint="default"/>
        <w:color w:val="00A9E0" w:themeColor="text2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00A9E0" w:themeColor="text2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00A9E0" w:themeColor="text2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00A9E0" w:themeColor="text2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  <w:color w:val="00A9E0" w:themeColor="text2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00A9E0" w:themeColor="text2"/>
      </w:rPr>
    </w:lvl>
  </w:abstractNum>
  <w:abstractNum w:abstractNumId="11" w15:restartNumberingAfterBreak="0">
    <w:nsid w:val="7E20588C"/>
    <w:multiLevelType w:val="multilevel"/>
    <w:tmpl w:val="8FAC4622"/>
    <w:lvl w:ilvl="0">
      <w:start w:val="1"/>
      <w:numFmt w:val="decimal"/>
      <w:pStyle w:val="ListNumber"/>
      <w:lvlText w:val="%1."/>
      <w:lvlJc w:val="left"/>
      <w:pPr>
        <w:ind w:left="397" w:hanging="397"/>
      </w:pPr>
      <w:rPr>
        <w:rFonts w:hint="default"/>
        <w:color w:val="00A9E0" w:themeColor="text2"/>
      </w:rPr>
    </w:lvl>
    <w:lvl w:ilvl="1">
      <w:start w:val="1"/>
      <w:numFmt w:val="decimal"/>
      <w:lvlText w:val="%1.%2."/>
      <w:lvlJc w:val="left"/>
      <w:pPr>
        <w:ind w:left="1134" w:hanging="737"/>
      </w:pPr>
      <w:rPr>
        <w:rFonts w:hint="default"/>
        <w:color w:val="00A9E0" w:themeColor="text2"/>
      </w:rPr>
    </w:lvl>
    <w:lvl w:ilvl="2">
      <w:start w:val="1"/>
      <w:numFmt w:val="decimal"/>
      <w:lvlText w:val="%1.%2.%3."/>
      <w:lvlJc w:val="left"/>
      <w:pPr>
        <w:ind w:left="1871" w:hanging="737"/>
      </w:pPr>
      <w:rPr>
        <w:rFonts w:hint="default"/>
        <w:color w:val="00A9E0" w:themeColor="text2"/>
      </w:rPr>
    </w:lvl>
    <w:lvl w:ilvl="3">
      <w:start w:val="1"/>
      <w:numFmt w:val="decimal"/>
      <w:lvlText w:val="%1.%2.%3.%4."/>
      <w:lvlJc w:val="left"/>
      <w:pPr>
        <w:ind w:left="2722" w:hanging="851"/>
      </w:pPr>
      <w:rPr>
        <w:rFonts w:hint="default"/>
        <w:color w:val="00A9E0" w:themeColor="text2"/>
      </w:rPr>
    </w:lvl>
    <w:lvl w:ilvl="4">
      <w:start w:val="1"/>
      <w:numFmt w:val="decimal"/>
      <w:lvlText w:val="%1.%2.%3.%4.%5."/>
      <w:lvlJc w:val="left"/>
      <w:pPr>
        <w:tabs>
          <w:tab w:val="num" w:pos="2722"/>
        </w:tabs>
        <w:ind w:left="3799" w:hanging="1077"/>
      </w:pPr>
      <w:rPr>
        <w:rFonts w:hint="default"/>
        <w:color w:val="00A9E0" w:themeColor="text2"/>
      </w:rPr>
    </w:lvl>
    <w:lvl w:ilvl="5">
      <w:start w:val="1"/>
      <w:numFmt w:val="decimal"/>
      <w:lvlText w:val="%1.%2.%3.%4.%5.%6."/>
      <w:lvlJc w:val="left"/>
      <w:pPr>
        <w:tabs>
          <w:tab w:val="num" w:pos="2722"/>
        </w:tabs>
        <w:ind w:left="3969" w:hanging="1247"/>
      </w:pPr>
      <w:rPr>
        <w:rFonts w:hint="default"/>
        <w:color w:val="00A9E0" w:themeColor="text2"/>
      </w:rPr>
    </w:lvl>
    <w:lvl w:ilvl="6">
      <w:start w:val="1"/>
      <w:numFmt w:val="decimal"/>
      <w:lvlText w:val="%1.%2.%3.%4.%5.%6.%7."/>
      <w:lvlJc w:val="left"/>
      <w:pPr>
        <w:ind w:left="4139" w:hanging="1417"/>
      </w:pPr>
      <w:rPr>
        <w:rFonts w:hint="default"/>
        <w:color w:val="00A9E0" w:themeColor="text2"/>
      </w:rPr>
    </w:lvl>
    <w:lvl w:ilvl="7">
      <w:start w:val="1"/>
      <w:numFmt w:val="decimal"/>
      <w:lvlText w:val="%1.%2.%3.%4.%5.%6.%7.%8."/>
      <w:lvlJc w:val="left"/>
      <w:pPr>
        <w:ind w:left="4309" w:hanging="1701"/>
      </w:pPr>
      <w:rPr>
        <w:rFonts w:hint="default"/>
        <w:color w:val="00A9E0" w:themeColor="text2"/>
      </w:rPr>
    </w:lvl>
    <w:lvl w:ilvl="8">
      <w:start w:val="1"/>
      <w:numFmt w:val="decimal"/>
      <w:lvlText w:val="%1.%2.%3.%4.%5.%6.%7.%8.%9."/>
      <w:lvlJc w:val="left"/>
      <w:pPr>
        <w:ind w:left="4366" w:hanging="1758"/>
      </w:pPr>
      <w:rPr>
        <w:rFonts w:hint="default"/>
        <w:color w:val="00A9E0" w:themeColor="text2"/>
      </w:rPr>
    </w:lvl>
  </w:abstractNum>
  <w:abstractNum w:abstractNumId="12" w15:restartNumberingAfterBreak="0">
    <w:nsid w:val="7FB354B8"/>
    <w:multiLevelType w:val="multilevel"/>
    <w:tmpl w:val="713CA5FC"/>
    <w:lvl w:ilvl="0">
      <w:start w:val="1"/>
      <w:numFmt w:val="bullet"/>
      <w:pStyle w:val="ListBullet"/>
      <w:lvlText w:val="_"/>
      <w:lvlJc w:val="left"/>
      <w:pPr>
        <w:ind w:left="340" w:hanging="340"/>
      </w:pPr>
      <w:rPr>
        <w:rFonts w:ascii="Verdana" w:hAnsi="Verdana" w:hint="default"/>
        <w:b/>
        <w:i w:val="0"/>
        <w:color w:val="00A9E0" w:themeColor="text2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077"/>
        </w:tabs>
        <w:ind w:left="907" w:hanging="340"/>
      </w:pPr>
      <w:rPr>
        <w:rFonts w:ascii="Symbol" w:hAnsi="Symbol" w:hint="default"/>
        <w:color w:val="00A9E0" w:themeColor="text2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814"/>
        </w:tabs>
        <w:ind w:left="1474" w:hanging="340"/>
      </w:pPr>
      <w:rPr>
        <w:rFonts w:ascii="Symbol" w:hAnsi="Symbol" w:hint="default"/>
        <w:color w:val="00A9E0" w:themeColor="text2"/>
      </w:rPr>
    </w:lvl>
    <w:lvl w:ilvl="3">
      <w:start w:val="1"/>
      <w:numFmt w:val="bullet"/>
      <w:lvlText w:val=""/>
      <w:lvlJc w:val="left"/>
      <w:pPr>
        <w:tabs>
          <w:tab w:val="num" w:pos="1814"/>
        </w:tabs>
        <w:ind w:left="2041" w:hanging="340"/>
      </w:pPr>
      <w:rPr>
        <w:rFonts w:ascii="Symbol" w:hAnsi="Symbol" w:hint="default"/>
        <w:color w:val="00A9E0" w:themeColor="text2"/>
      </w:rPr>
    </w:lvl>
    <w:lvl w:ilvl="4">
      <w:start w:val="1"/>
      <w:numFmt w:val="bullet"/>
      <w:lvlText w:val=""/>
      <w:lvlJc w:val="left"/>
      <w:pPr>
        <w:tabs>
          <w:tab w:val="num" w:pos="1814"/>
        </w:tabs>
        <w:ind w:left="2608" w:hanging="340"/>
      </w:pPr>
      <w:rPr>
        <w:rFonts w:ascii="Symbol" w:hAnsi="Symbol" w:hint="default"/>
        <w:color w:val="00A9E0" w:themeColor="text2"/>
      </w:rPr>
    </w:lvl>
    <w:lvl w:ilvl="5">
      <w:start w:val="1"/>
      <w:numFmt w:val="bullet"/>
      <w:lvlText w:val=""/>
      <w:lvlJc w:val="left"/>
      <w:pPr>
        <w:tabs>
          <w:tab w:val="num" w:pos="1814"/>
        </w:tabs>
        <w:ind w:left="3175" w:hanging="340"/>
      </w:pPr>
      <w:rPr>
        <w:rFonts w:ascii="Symbol" w:hAnsi="Symbol" w:hint="default"/>
        <w:color w:val="00A9E0" w:themeColor="text2"/>
      </w:rPr>
    </w:lvl>
    <w:lvl w:ilvl="6">
      <w:start w:val="1"/>
      <w:numFmt w:val="bullet"/>
      <w:lvlText w:val=""/>
      <w:lvlJc w:val="left"/>
      <w:pPr>
        <w:ind w:left="3742" w:hanging="340"/>
      </w:pPr>
      <w:rPr>
        <w:rFonts w:ascii="Symbol" w:hAnsi="Symbol" w:hint="default"/>
        <w:color w:val="00A9E0" w:themeColor="text2"/>
      </w:rPr>
    </w:lvl>
    <w:lvl w:ilvl="7">
      <w:start w:val="1"/>
      <w:numFmt w:val="bullet"/>
      <w:lvlText w:val=""/>
      <w:lvlJc w:val="left"/>
      <w:pPr>
        <w:ind w:left="4309" w:hanging="340"/>
      </w:pPr>
      <w:rPr>
        <w:rFonts w:ascii="Symbol" w:hAnsi="Symbol" w:hint="default"/>
        <w:color w:val="00A9E0" w:themeColor="text2"/>
      </w:rPr>
    </w:lvl>
    <w:lvl w:ilvl="8">
      <w:start w:val="1"/>
      <w:numFmt w:val="bullet"/>
      <w:lvlText w:val=""/>
      <w:lvlJc w:val="left"/>
      <w:pPr>
        <w:ind w:left="4876" w:hanging="340"/>
      </w:pPr>
      <w:rPr>
        <w:rFonts w:ascii="Symbol" w:hAnsi="Symbol" w:hint="default"/>
        <w:color w:val="00A9E0" w:themeColor="text2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1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</w:num>
  <w:num w:numId="12">
    <w:abstractNumId w:val="11"/>
    <w:lvlOverride w:ilvl="0">
      <w:lvl w:ilvl="0">
        <w:start w:val="1"/>
        <w:numFmt w:val="decimal"/>
        <w:pStyle w:val="ListNumber"/>
        <w:lvlText w:val="%1."/>
        <w:lvlJc w:val="left"/>
        <w:pPr>
          <w:ind w:left="340" w:hanging="3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6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8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381" w:hanging="793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52" w:hanging="96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665" w:hanging="107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892" w:hanging="130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119" w:hanging="1531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345" w:hanging="1757"/>
        </w:pPr>
        <w:rPr>
          <w:rFonts w:hint="default"/>
        </w:rPr>
      </w:lvl>
    </w:lvlOverride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1304"/>
  <w:autoHyphenation/>
  <w:hyphenationZone w:val="425"/>
  <w:drawingGridHorizontalSpacing w:val="9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6A1"/>
    <w:rsid w:val="00004865"/>
    <w:rsid w:val="0002308B"/>
    <w:rsid w:val="00032583"/>
    <w:rsid w:val="00037421"/>
    <w:rsid w:val="00043A2A"/>
    <w:rsid w:val="000540C5"/>
    <w:rsid w:val="0006165F"/>
    <w:rsid w:val="00094ABD"/>
    <w:rsid w:val="000A63E0"/>
    <w:rsid w:val="00105394"/>
    <w:rsid w:val="001174A8"/>
    <w:rsid w:val="0013244F"/>
    <w:rsid w:val="0015292B"/>
    <w:rsid w:val="00182651"/>
    <w:rsid w:val="001C3856"/>
    <w:rsid w:val="00231A0A"/>
    <w:rsid w:val="00244D70"/>
    <w:rsid w:val="002563EE"/>
    <w:rsid w:val="002C79B4"/>
    <w:rsid w:val="002E74A4"/>
    <w:rsid w:val="003213E5"/>
    <w:rsid w:val="00331502"/>
    <w:rsid w:val="00351DB5"/>
    <w:rsid w:val="003643BD"/>
    <w:rsid w:val="00372CFD"/>
    <w:rsid w:val="003B35B0"/>
    <w:rsid w:val="003C60F1"/>
    <w:rsid w:val="003D53DC"/>
    <w:rsid w:val="00424709"/>
    <w:rsid w:val="004B4C74"/>
    <w:rsid w:val="004C01B2"/>
    <w:rsid w:val="004D5F7D"/>
    <w:rsid w:val="00516AFE"/>
    <w:rsid w:val="00521340"/>
    <w:rsid w:val="0055420F"/>
    <w:rsid w:val="00554A54"/>
    <w:rsid w:val="00586E4C"/>
    <w:rsid w:val="005A28D4"/>
    <w:rsid w:val="005F1580"/>
    <w:rsid w:val="00623DF1"/>
    <w:rsid w:val="00631856"/>
    <w:rsid w:val="00635CA1"/>
    <w:rsid w:val="00652681"/>
    <w:rsid w:val="00655B49"/>
    <w:rsid w:val="006625D9"/>
    <w:rsid w:val="00681D83"/>
    <w:rsid w:val="006B30A9"/>
    <w:rsid w:val="006D20EB"/>
    <w:rsid w:val="006E5C5C"/>
    <w:rsid w:val="006E74E1"/>
    <w:rsid w:val="0070267E"/>
    <w:rsid w:val="00702B3B"/>
    <w:rsid w:val="00706FE1"/>
    <w:rsid w:val="00713247"/>
    <w:rsid w:val="00715E1D"/>
    <w:rsid w:val="00740763"/>
    <w:rsid w:val="007546AF"/>
    <w:rsid w:val="00765934"/>
    <w:rsid w:val="00782A61"/>
    <w:rsid w:val="007A32C1"/>
    <w:rsid w:val="007E373C"/>
    <w:rsid w:val="007E7A34"/>
    <w:rsid w:val="00807573"/>
    <w:rsid w:val="00826B97"/>
    <w:rsid w:val="00830277"/>
    <w:rsid w:val="008306EC"/>
    <w:rsid w:val="00830AFA"/>
    <w:rsid w:val="00833715"/>
    <w:rsid w:val="00847390"/>
    <w:rsid w:val="00851F3B"/>
    <w:rsid w:val="00853477"/>
    <w:rsid w:val="0088138F"/>
    <w:rsid w:val="00892D08"/>
    <w:rsid w:val="008B1E80"/>
    <w:rsid w:val="008B79D7"/>
    <w:rsid w:val="008D0AD5"/>
    <w:rsid w:val="008E38D3"/>
    <w:rsid w:val="008E5A6D"/>
    <w:rsid w:val="008F32DF"/>
    <w:rsid w:val="008F4D20"/>
    <w:rsid w:val="00901B15"/>
    <w:rsid w:val="009215CD"/>
    <w:rsid w:val="00931D88"/>
    <w:rsid w:val="00931F67"/>
    <w:rsid w:val="00953A18"/>
    <w:rsid w:val="00992601"/>
    <w:rsid w:val="009C126E"/>
    <w:rsid w:val="009C37BD"/>
    <w:rsid w:val="009C65F8"/>
    <w:rsid w:val="009E19B5"/>
    <w:rsid w:val="009E4B94"/>
    <w:rsid w:val="009E586D"/>
    <w:rsid w:val="00A4400A"/>
    <w:rsid w:val="00A576C5"/>
    <w:rsid w:val="00A8427F"/>
    <w:rsid w:val="00A902AF"/>
    <w:rsid w:val="00A91E3F"/>
    <w:rsid w:val="00AD7C94"/>
    <w:rsid w:val="00AE0CBB"/>
    <w:rsid w:val="00AF1D02"/>
    <w:rsid w:val="00B00D92"/>
    <w:rsid w:val="00B10DEA"/>
    <w:rsid w:val="00B12BB9"/>
    <w:rsid w:val="00B3657E"/>
    <w:rsid w:val="00B374FF"/>
    <w:rsid w:val="00B973D3"/>
    <w:rsid w:val="00BB0660"/>
    <w:rsid w:val="00BB0DF2"/>
    <w:rsid w:val="00BC6685"/>
    <w:rsid w:val="00BD374F"/>
    <w:rsid w:val="00BF65FA"/>
    <w:rsid w:val="00C20C81"/>
    <w:rsid w:val="00C67F8E"/>
    <w:rsid w:val="00C80A0C"/>
    <w:rsid w:val="00C81CE4"/>
    <w:rsid w:val="00CB621B"/>
    <w:rsid w:val="00CD6AAA"/>
    <w:rsid w:val="00D01BFB"/>
    <w:rsid w:val="00D04358"/>
    <w:rsid w:val="00D05BCA"/>
    <w:rsid w:val="00D05FC7"/>
    <w:rsid w:val="00D071A9"/>
    <w:rsid w:val="00D362D5"/>
    <w:rsid w:val="00D550A3"/>
    <w:rsid w:val="00D946A1"/>
    <w:rsid w:val="00D96141"/>
    <w:rsid w:val="00DC0C69"/>
    <w:rsid w:val="00DC1F87"/>
    <w:rsid w:val="00DE2B28"/>
    <w:rsid w:val="00DF7178"/>
    <w:rsid w:val="00E13FCE"/>
    <w:rsid w:val="00E65029"/>
    <w:rsid w:val="00E94B1D"/>
    <w:rsid w:val="00EC553E"/>
    <w:rsid w:val="00F16058"/>
    <w:rsid w:val="00F42BE8"/>
    <w:rsid w:val="00F5142F"/>
    <w:rsid w:val="00F626F1"/>
    <w:rsid w:val="00F7642E"/>
    <w:rsid w:val="00FA00EC"/>
    <w:rsid w:val="00FD12A9"/>
    <w:rsid w:val="00FE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BDB0C991-FFAC-4F25-B2C6-EA212246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18"/>
        <w:szCs w:val="18"/>
        <w:lang w:val="da-DK" w:eastAsia="en-US" w:bidi="ar-SA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9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21" w:unhideWhenUsed="1"/>
    <w:lsdException w:name="Strong" w:uiPriority="22"/>
    <w:lsdException w:name="Emphasis" w:semiHidden="1" w:uiPriority="1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E1D"/>
    <w:pPr>
      <w:suppressAutoHyphens/>
      <w:spacing w:after="160"/>
    </w:pPr>
    <w:rPr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C80A0C"/>
    <w:pPr>
      <w:keepNext/>
      <w:keepLines/>
      <w:spacing w:before="560"/>
      <w:contextualSpacing/>
      <w:outlineLvl w:val="0"/>
    </w:pPr>
    <w:rPr>
      <w:rFonts w:eastAsiaTheme="majorEastAsia" w:cstheme="majorBidi"/>
      <w:b/>
      <w:bCs/>
      <w:color w:val="0070C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1"/>
    <w:qFormat/>
    <w:rsid w:val="00715E1D"/>
    <w:pPr>
      <w:keepNext/>
      <w:keepLines/>
      <w:spacing w:before="560" w:line="320" w:lineRule="atLeast"/>
      <w:contextualSpacing/>
      <w:outlineLvl w:val="1"/>
    </w:pPr>
    <w:rPr>
      <w:rFonts w:eastAsiaTheme="majorEastAsia" w:cstheme="majorBidi"/>
      <w:b/>
      <w:bCs/>
      <w:color w:val="005EB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1"/>
    <w:qFormat/>
    <w:rsid w:val="00715E1D"/>
    <w:pPr>
      <w:keepNext/>
      <w:keepLines/>
      <w:spacing w:before="280"/>
      <w:contextualSpacing/>
      <w:outlineLvl w:val="2"/>
    </w:pPr>
    <w:rPr>
      <w:rFonts w:eastAsiaTheme="majorEastAsia" w:cstheme="majorBidi"/>
      <w:b/>
      <w:bCs/>
      <w:color w:val="005E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9E4B94"/>
    <w:pPr>
      <w:keepNext/>
      <w:keepLines/>
      <w:spacing w:before="260"/>
      <w:contextualSpacing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9E4B94"/>
    <w:pPr>
      <w:keepNext/>
      <w:keepLines/>
      <w:spacing w:before="260"/>
      <w:contextualSpacing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9E4B94"/>
    <w:pPr>
      <w:keepNext/>
      <w:keepLines/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9E4B94"/>
    <w:pPr>
      <w:keepNext/>
      <w:keepLines/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9E4B94"/>
    <w:pPr>
      <w:keepNext/>
      <w:keepLines/>
      <w:spacing w:before="260"/>
      <w:contextualSpacing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9E4B94"/>
    <w:pPr>
      <w:keepNext/>
      <w:keepLines/>
      <w:spacing w:before="260"/>
      <w:contextualSpacing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1"/>
    <w:semiHidden/>
    <w:rsid w:val="006B30A9"/>
    <w:pPr>
      <w:tabs>
        <w:tab w:val="center" w:pos="4819"/>
        <w:tab w:val="right" w:pos="9638"/>
      </w:tabs>
      <w:spacing w:line="240" w:lineRule="atLeast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21"/>
    <w:semiHidden/>
    <w:rsid w:val="00004865"/>
    <w:rPr>
      <w:sz w:val="16"/>
    </w:rPr>
  </w:style>
  <w:style w:type="paragraph" w:styleId="Footer">
    <w:name w:val="footer"/>
    <w:basedOn w:val="Normal"/>
    <w:link w:val="FooterChar"/>
    <w:uiPriority w:val="8"/>
    <w:semiHidden/>
    <w:rsid w:val="006B30A9"/>
    <w:pPr>
      <w:tabs>
        <w:tab w:val="center" w:pos="4819"/>
        <w:tab w:val="right" w:pos="9638"/>
      </w:tabs>
      <w:spacing w:line="24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8"/>
    <w:semiHidden/>
    <w:rsid w:val="006E5C5C"/>
    <w:rPr>
      <w:sz w:val="16"/>
      <w:lang w:val="en-GB"/>
    </w:rPr>
  </w:style>
  <w:style w:type="character" w:customStyle="1" w:styleId="Heading1Char">
    <w:name w:val="Heading 1 Char"/>
    <w:basedOn w:val="DefaultParagraphFont"/>
    <w:link w:val="Heading1"/>
    <w:rsid w:val="00C80A0C"/>
    <w:rPr>
      <w:rFonts w:eastAsiaTheme="majorEastAsia" w:cstheme="majorBidi"/>
      <w:b/>
      <w:bCs/>
      <w:color w:val="0070C0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1"/>
    <w:rsid w:val="00715E1D"/>
    <w:rPr>
      <w:rFonts w:eastAsiaTheme="majorEastAsia" w:cstheme="majorBidi"/>
      <w:b/>
      <w:bCs/>
      <w:color w:val="005EB8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1"/>
    <w:rsid w:val="00715E1D"/>
    <w:rPr>
      <w:rFonts w:eastAsiaTheme="majorEastAsia" w:cstheme="majorBidi"/>
      <w:b/>
      <w:bCs/>
      <w:color w:val="005EB8" w:themeColor="accent1"/>
      <w:sz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004865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004865"/>
    <w:rPr>
      <w:rFonts w:eastAsiaTheme="majorEastAsia" w:cstheme="majorBidi"/>
      <w:b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004865"/>
    <w:rPr>
      <w:rFonts w:eastAsiaTheme="majorEastAsia" w:cstheme="majorBidi"/>
      <w:b/>
      <w:iCs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004865"/>
    <w:rPr>
      <w:rFonts w:eastAsiaTheme="majorEastAsia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004865"/>
    <w:rPr>
      <w:rFonts w:eastAsiaTheme="majorEastAsia" w:cstheme="majorBidi"/>
      <w:b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004865"/>
    <w:rPr>
      <w:rFonts w:eastAsiaTheme="majorEastAsia" w:cstheme="majorBidi"/>
      <w:b/>
      <w:iCs/>
      <w:szCs w:val="20"/>
    </w:rPr>
  </w:style>
  <w:style w:type="paragraph" w:styleId="Title">
    <w:name w:val="Title"/>
    <w:basedOn w:val="Normal"/>
    <w:next w:val="Normal"/>
    <w:link w:val="TitleChar"/>
    <w:uiPriority w:val="19"/>
    <w:semiHidden/>
    <w:rsid w:val="009E4B94"/>
    <w:pPr>
      <w:spacing w:before="500" w:after="500" w:line="500" w:lineRule="atLeast"/>
      <w:contextualSpacing/>
    </w:pPr>
    <w:rPr>
      <w:rFonts w:eastAsiaTheme="majorEastAsia" w:cstheme="majorBidi"/>
      <w:b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9"/>
    <w:semiHidden/>
    <w:rsid w:val="00004865"/>
    <w:rPr>
      <w:rFonts w:eastAsiaTheme="majorEastAsia" w:cstheme="majorBidi"/>
      <w:b/>
      <w:kern w:val="28"/>
      <w:sz w:val="40"/>
      <w:szCs w:val="52"/>
    </w:rPr>
  </w:style>
  <w:style w:type="paragraph" w:styleId="Subtitle">
    <w:name w:val="Subtitle"/>
    <w:basedOn w:val="Normal"/>
    <w:next w:val="Normal"/>
    <w:link w:val="SubtitleChar"/>
    <w:qFormat/>
    <w:rsid w:val="009E4B94"/>
    <w:pPr>
      <w:numPr>
        <w:ilvl w:val="1"/>
      </w:numPr>
      <w:spacing w:before="400" w:after="400" w:line="400" w:lineRule="atLeast"/>
      <w:contextualSpacing/>
    </w:pPr>
    <w:rPr>
      <w:rFonts w:eastAsiaTheme="majorEastAsia" w:cstheme="majorBidi"/>
      <w:b/>
      <w:iCs/>
      <w:sz w:val="36"/>
      <w:szCs w:val="24"/>
    </w:rPr>
  </w:style>
  <w:style w:type="character" w:customStyle="1" w:styleId="SubtitleChar">
    <w:name w:val="Subtitle Char"/>
    <w:basedOn w:val="DefaultParagraphFont"/>
    <w:link w:val="Subtitle"/>
    <w:rsid w:val="00004865"/>
    <w:rPr>
      <w:rFonts w:eastAsiaTheme="majorEastAsia" w:cstheme="majorBidi"/>
      <w:b/>
      <w:iCs/>
      <w:sz w:val="36"/>
      <w:szCs w:val="24"/>
    </w:rPr>
  </w:style>
  <w:style w:type="character" w:styleId="SubtleEmphasis">
    <w:name w:val="Subtle Emphasis"/>
    <w:basedOn w:val="DefaultParagraphFont"/>
    <w:uiPriority w:val="99"/>
    <w:semiHidden/>
    <w:qFormat/>
    <w:rsid w:val="009E4B94"/>
    <w:rPr>
      <w:i/>
      <w:iCs/>
      <w:color w:val="808080" w:themeColor="text1" w:themeTint="7F"/>
    </w:rPr>
  </w:style>
  <w:style w:type="character" w:styleId="IntenseEmphasis">
    <w:name w:val="Intense Emphasis"/>
    <w:aliases w:val="Blue color text"/>
    <w:basedOn w:val="DefaultParagraphFont"/>
    <w:uiPriority w:val="66"/>
    <w:qFormat/>
    <w:rsid w:val="009E4B94"/>
    <w:rPr>
      <w:b/>
      <w:bCs/>
      <w:i/>
      <w:iCs/>
      <w:color w:val="auto"/>
    </w:rPr>
  </w:style>
  <w:style w:type="character" w:styleId="Strong">
    <w:name w:val="Strong"/>
    <w:basedOn w:val="DefaultParagraphFont"/>
    <w:uiPriority w:val="19"/>
    <w:semiHidden/>
    <w:rsid w:val="009E4B94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19"/>
    <w:semiHidden/>
    <w:rsid w:val="007546AF"/>
    <w:pPr>
      <w:spacing w:before="260" w:after="260"/>
      <w:ind w:left="851" w:right="851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19"/>
    <w:semiHidden/>
    <w:rsid w:val="00004865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E74A4"/>
    <w:rPr>
      <w:caps w:val="0"/>
      <w:smallCaps w:val="0"/>
      <w:color w:val="auto"/>
      <w:u w:val="single"/>
    </w:rPr>
  </w:style>
  <w:style w:type="character" w:styleId="IntenseReference">
    <w:name w:val="Intense Reference"/>
    <w:basedOn w:val="DefaultParagraphFont"/>
    <w:uiPriority w:val="99"/>
    <w:semiHidden/>
    <w:qFormat/>
    <w:rsid w:val="002E74A4"/>
    <w:rPr>
      <w:b/>
      <w:bCs/>
      <w:caps w:val="0"/>
      <w:smallCaps w:val="0"/>
      <w:color w:val="auto"/>
      <w:spacing w:val="5"/>
      <w:u w:val="single"/>
    </w:rPr>
  </w:style>
  <w:style w:type="paragraph" w:styleId="Caption">
    <w:name w:val="caption"/>
    <w:basedOn w:val="Normal"/>
    <w:next w:val="Normal"/>
    <w:uiPriority w:val="3"/>
    <w:rsid w:val="009E4B94"/>
    <w:rPr>
      <w:b/>
      <w:bCs/>
      <w:sz w:val="16"/>
    </w:rPr>
  </w:style>
  <w:style w:type="paragraph" w:styleId="TOC1">
    <w:name w:val="toc 1"/>
    <w:basedOn w:val="Normal"/>
    <w:next w:val="Normal"/>
    <w:uiPriority w:val="39"/>
    <w:rsid w:val="00E94B1D"/>
    <w:pPr>
      <w:numPr>
        <w:numId w:val="13"/>
      </w:numPr>
      <w:tabs>
        <w:tab w:val="right" w:leader="dot" w:pos="7598"/>
      </w:tabs>
      <w:ind w:right="2835"/>
    </w:pPr>
  </w:style>
  <w:style w:type="paragraph" w:styleId="TOC2">
    <w:name w:val="toc 2"/>
    <w:basedOn w:val="Normal"/>
    <w:next w:val="Normal"/>
    <w:uiPriority w:val="39"/>
    <w:rsid w:val="00E94B1D"/>
    <w:pPr>
      <w:numPr>
        <w:ilvl w:val="1"/>
        <w:numId w:val="13"/>
      </w:numPr>
      <w:tabs>
        <w:tab w:val="right" w:leader="dot" w:pos="7598"/>
      </w:tabs>
      <w:ind w:right="2835"/>
    </w:pPr>
  </w:style>
  <w:style w:type="paragraph" w:styleId="TOC3">
    <w:name w:val="toc 3"/>
    <w:basedOn w:val="Normal"/>
    <w:next w:val="Normal"/>
    <w:uiPriority w:val="39"/>
    <w:rsid w:val="00E94B1D"/>
    <w:pPr>
      <w:numPr>
        <w:ilvl w:val="2"/>
        <w:numId w:val="13"/>
      </w:numPr>
      <w:tabs>
        <w:tab w:val="right" w:leader="dot" w:pos="7598"/>
      </w:tabs>
      <w:ind w:right="2835"/>
    </w:pPr>
  </w:style>
  <w:style w:type="paragraph" w:styleId="TOC4">
    <w:name w:val="toc 4"/>
    <w:basedOn w:val="Normal"/>
    <w:next w:val="Normal"/>
    <w:uiPriority w:val="9"/>
    <w:semiHidden/>
    <w:rsid w:val="009E4B94"/>
    <w:pPr>
      <w:ind w:right="567"/>
    </w:pPr>
  </w:style>
  <w:style w:type="paragraph" w:styleId="TOC5">
    <w:name w:val="toc 5"/>
    <w:basedOn w:val="Normal"/>
    <w:next w:val="Normal"/>
    <w:uiPriority w:val="9"/>
    <w:semiHidden/>
    <w:rsid w:val="009E4B94"/>
    <w:pPr>
      <w:ind w:right="567"/>
    </w:pPr>
  </w:style>
  <w:style w:type="paragraph" w:styleId="TOC6">
    <w:name w:val="toc 6"/>
    <w:basedOn w:val="Normal"/>
    <w:next w:val="Normal"/>
    <w:uiPriority w:val="9"/>
    <w:semiHidden/>
    <w:rsid w:val="009E4B94"/>
    <w:pPr>
      <w:ind w:right="567"/>
    </w:pPr>
  </w:style>
  <w:style w:type="paragraph" w:styleId="TOC7">
    <w:name w:val="toc 7"/>
    <w:basedOn w:val="Normal"/>
    <w:next w:val="Normal"/>
    <w:uiPriority w:val="9"/>
    <w:semiHidden/>
    <w:rsid w:val="009E4B94"/>
    <w:pPr>
      <w:ind w:right="567"/>
    </w:pPr>
  </w:style>
  <w:style w:type="paragraph" w:styleId="TOC8">
    <w:name w:val="toc 8"/>
    <w:basedOn w:val="Normal"/>
    <w:next w:val="Normal"/>
    <w:uiPriority w:val="9"/>
    <w:semiHidden/>
    <w:rsid w:val="009E4B94"/>
    <w:pPr>
      <w:ind w:right="567"/>
    </w:pPr>
  </w:style>
  <w:style w:type="paragraph" w:styleId="TOC9">
    <w:name w:val="toc 9"/>
    <w:basedOn w:val="Normal"/>
    <w:next w:val="Normal"/>
    <w:uiPriority w:val="9"/>
    <w:semiHidden/>
    <w:rsid w:val="009E4B94"/>
    <w:pPr>
      <w:ind w:right="567"/>
    </w:pPr>
  </w:style>
  <w:style w:type="paragraph" w:styleId="TOCHeading">
    <w:name w:val="TOC Heading"/>
    <w:next w:val="Normal"/>
    <w:uiPriority w:val="9"/>
    <w:semiHidden/>
    <w:rsid w:val="00D550A3"/>
    <w:pPr>
      <w:spacing w:after="520" w:line="480" w:lineRule="atLeast"/>
    </w:pPr>
    <w:rPr>
      <w:rFonts w:eastAsiaTheme="majorEastAsia" w:cstheme="majorBidi"/>
      <w:b/>
      <w:bCs/>
      <w:color w:val="005EB8" w:themeColor="accent1"/>
      <w:sz w:val="44"/>
      <w:szCs w:val="28"/>
    </w:rPr>
  </w:style>
  <w:style w:type="paragraph" w:styleId="BlockText">
    <w:name w:val="Block Text"/>
    <w:basedOn w:val="Normal"/>
    <w:uiPriority w:val="99"/>
    <w:semiHidden/>
    <w:rsid w:val="009E4B94"/>
    <w:pPr>
      <w:pBdr>
        <w:top w:val="single" w:sz="2" w:space="10" w:color="7F7F7F" w:themeColor="text1" w:themeTint="80"/>
        <w:left w:val="single" w:sz="2" w:space="10" w:color="7F7F7F" w:themeColor="text1" w:themeTint="80"/>
        <w:bottom w:val="single" w:sz="2" w:space="10" w:color="7F7F7F" w:themeColor="text1" w:themeTint="80"/>
        <w:right w:val="single" w:sz="2" w:space="10" w:color="7F7F7F" w:themeColor="text1" w:themeTint="80"/>
      </w:pBdr>
      <w:ind w:left="1151" w:right="1151"/>
    </w:pPr>
    <w:rPr>
      <w:rFonts w:eastAsiaTheme="minorEastAsia"/>
      <w:i/>
      <w:iCs/>
    </w:rPr>
  </w:style>
  <w:style w:type="paragraph" w:styleId="EndnoteText">
    <w:name w:val="endnote text"/>
    <w:basedOn w:val="Normal"/>
    <w:link w:val="EndnoteTextChar"/>
    <w:uiPriority w:val="21"/>
    <w:semiHidden/>
    <w:rsid w:val="009E4B94"/>
    <w:pPr>
      <w:spacing w:after="120" w:line="240" w:lineRule="atLeast"/>
      <w:ind w:left="85" w:hanging="85"/>
    </w:pPr>
    <w:rPr>
      <w:sz w:val="16"/>
      <w:szCs w:val="20"/>
    </w:rPr>
  </w:style>
  <w:style w:type="character" w:customStyle="1" w:styleId="EndnoteTextChar">
    <w:name w:val="Endnote Text Char"/>
    <w:basedOn w:val="DefaultParagraphFont"/>
    <w:link w:val="EndnoteText"/>
    <w:uiPriority w:val="21"/>
    <w:semiHidden/>
    <w:rsid w:val="00004865"/>
    <w:rPr>
      <w:sz w:val="16"/>
      <w:szCs w:val="20"/>
    </w:rPr>
  </w:style>
  <w:style w:type="character" w:styleId="EndnoteReference">
    <w:name w:val="endnote reference"/>
    <w:basedOn w:val="DefaultParagraphFont"/>
    <w:uiPriority w:val="21"/>
    <w:semiHidden/>
    <w:rsid w:val="009E4B94"/>
    <w:rPr>
      <w:vertAlign w:val="superscript"/>
    </w:rPr>
  </w:style>
  <w:style w:type="paragraph" w:styleId="FootnoteText">
    <w:name w:val="footnote text"/>
    <w:basedOn w:val="Normal"/>
    <w:link w:val="FootnoteTextChar"/>
    <w:uiPriority w:val="21"/>
    <w:semiHidden/>
    <w:rsid w:val="009E4B94"/>
    <w:pPr>
      <w:spacing w:after="120" w:line="240" w:lineRule="atLeast"/>
      <w:ind w:left="85" w:hanging="85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1"/>
    <w:semiHidden/>
    <w:rsid w:val="00004865"/>
    <w:rPr>
      <w:sz w:val="16"/>
      <w:szCs w:val="20"/>
    </w:rPr>
  </w:style>
  <w:style w:type="paragraph" w:styleId="ListBullet">
    <w:name w:val="List Bullet"/>
    <w:basedOn w:val="Normal"/>
    <w:uiPriority w:val="2"/>
    <w:qFormat/>
    <w:rsid w:val="006B30A9"/>
    <w:pPr>
      <w:numPr>
        <w:numId w:val="1"/>
      </w:numPr>
      <w:contextualSpacing/>
    </w:pPr>
  </w:style>
  <w:style w:type="paragraph" w:styleId="ListNumber">
    <w:name w:val="List Number"/>
    <w:basedOn w:val="Normal"/>
    <w:uiPriority w:val="2"/>
    <w:qFormat/>
    <w:rsid w:val="006B30A9"/>
    <w:pPr>
      <w:numPr>
        <w:numId w:val="6"/>
      </w:numPr>
      <w:contextualSpacing/>
    </w:pPr>
  </w:style>
  <w:style w:type="character" w:styleId="PageNumber">
    <w:name w:val="page number"/>
    <w:basedOn w:val="DefaultParagraphFont"/>
    <w:uiPriority w:val="9"/>
    <w:semiHidden/>
    <w:rsid w:val="00424709"/>
  </w:style>
  <w:style w:type="paragraph" w:customStyle="1" w:styleId="Template">
    <w:name w:val="Template"/>
    <w:uiPriority w:val="8"/>
    <w:semiHidden/>
    <w:rsid w:val="00E13FCE"/>
    <w:pPr>
      <w:spacing w:line="280" w:lineRule="exact"/>
    </w:pPr>
    <w:rPr>
      <w:noProof/>
      <w:sz w:val="16"/>
      <w:lang w:val="en-GB"/>
    </w:rPr>
  </w:style>
  <w:style w:type="paragraph" w:customStyle="1" w:styleId="Template-Address">
    <w:name w:val="Template - Address"/>
    <w:basedOn w:val="Template"/>
    <w:uiPriority w:val="8"/>
    <w:semiHidden/>
    <w:rsid w:val="00E13FCE"/>
    <w:pPr>
      <w:tabs>
        <w:tab w:val="left" w:pos="567"/>
      </w:tabs>
    </w:pPr>
  </w:style>
  <w:style w:type="paragraph" w:customStyle="1" w:styleId="Template-CompanyName">
    <w:name w:val="Template - Company Name"/>
    <w:basedOn w:val="Template-Address"/>
    <w:next w:val="Template-Address"/>
    <w:uiPriority w:val="8"/>
    <w:semiHidden/>
    <w:rsid w:val="007E373C"/>
    <w:pPr>
      <w:spacing w:line="270" w:lineRule="atLeast"/>
    </w:pPr>
    <w:rPr>
      <w:b/>
    </w:rPr>
  </w:style>
  <w:style w:type="paragraph" w:styleId="TOAHeading">
    <w:name w:val="toa heading"/>
    <w:basedOn w:val="Normal"/>
    <w:next w:val="Normal"/>
    <w:uiPriority w:val="10"/>
    <w:semiHidden/>
    <w:rsid w:val="002E74A4"/>
    <w:pPr>
      <w:spacing w:after="520" w:line="360" w:lineRule="atLeast"/>
    </w:pPr>
    <w:rPr>
      <w:rFonts w:eastAsiaTheme="majorEastAsia" w:cstheme="majorBidi"/>
      <w:b/>
      <w:bCs/>
      <w:sz w:val="28"/>
      <w:szCs w:val="24"/>
    </w:rPr>
  </w:style>
  <w:style w:type="paragraph" w:styleId="TableofFigures">
    <w:name w:val="table of figures"/>
    <w:basedOn w:val="Normal"/>
    <w:next w:val="Normal"/>
    <w:uiPriority w:val="10"/>
    <w:semiHidden/>
    <w:rsid w:val="002E74A4"/>
    <w:pPr>
      <w:ind w:right="567"/>
    </w:pPr>
  </w:style>
  <w:style w:type="paragraph" w:styleId="Signature">
    <w:name w:val="Signature"/>
    <w:basedOn w:val="Normal"/>
    <w:link w:val="SignatureChar"/>
    <w:uiPriority w:val="99"/>
    <w:semiHidden/>
    <w:rsid w:val="0042470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04865"/>
  </w:style>
  <w:style w:type="character" w:styleId="PlaceholderText">
    <w:name w:val="Placeholder Text"/>
    <w:basedOn w:val="DefaultParagraphFont"/>
    <w:uiPriority w:val="99"/>
    <w:semiHidden/>
    <w:rsid w:val="00424709"/>
    <w:rPr>
      <w:color w:val="auto"/>
    </w:rPr>
  </w:style>
  <w:style w:type="paragraph" w:customStyle="1" w:styleId="Table">
    <w:name w:val="Table"/>
    <w:uiPriority w:val="4"/>
    <w:rsid w:val="00833715"/>
    <w:pPr>
      <w:spacing w:before="40" w:after="40"/>
      <w:ind w:left="113" w:right="113"/>
    </w:pPr>
    <w:rPr>
      <w:lang w:val="en-GB"/>
    </w:rPr>
  </w:style>
  <w:style w:type="paragraph" w:customStyle="1" w:styleId="Table-Text">
    <w:name w:val="Table - Text"/>
    <w:basedOn w:val="Table"/>
    <w:uiPriority w:val="4"/>
    <w:rsid w:val="00424709"/>
  </w:style>
  <w:style w:type="paragraph" w:customStyle="1" w:styleId="Table-TextTotal">
    <w:name w:val="Table - Text Total"/>
    <w:basedOn w:val="Table-Text"/>
    <w:uiPriority w:val="4"/>
    <w:rsid w:val="00424709"/>
    <w:rPr>
      <w:b/>
    </w:rPr>
  </w:style>
  <w:style w:type="paragraph" w:customStyle="1" w:styleId="Table-Numbers">
    <w:name w:val="Table - Numbers"/>
    <w:basedOn w:val="Table"/>
    <w:uiPriority w:val="4"/>
    <w:rsid w:val="00424709"/>
    <w:pPr>
      <w:jc w:val="right"/>
    </w:pPr>
  </w:style>
  <w:style w:type="paragraph" w:customStyle="1" w:styleId="Table-NumbersTotal">
    <w:name w:val="Table - Numbers Total"/>
    <w:basedOn w:val="Table-Numbers"/>
    <w:uiPriority w:val="4"/>
    <w:rsid w:val="00424709"/>
    <w:rPr>
      <w:b/>
    </w:rPr>
  </w:style>
  <w:style w:type="paragraph" w:styleId="Quote">
    <w:name w:val="Quote"/>
    <w:basedOn w:val="Normal"/>
    <w:next w:val="Normal"/>
    <w:link w:val="QuoteChar"/>
    <w:uiPriority w:val="19"/>
    <w:semiHidden/>
    <w:rsid w:val="007546AF"/>
    <w:pPr>
      <w:spacing w:before="260" w:after="260"/>
      <w:ind w:left="567" w:right="567"/>
    </w:pPr>
    <w:rPr>
      <w:b/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9"/>
    <w:semiHidden/>
    <w:rsid w:val="00004865"/>
    <w:rPr>
      <w:b/>
      <w:iCs/>
      <w:color w:val="000000" w:themeColor="text1"/>
      <w:sz w:val="20"/>
    </w:rPr>
  </w:style>
  <w:style w:type="character" w:styleId="BookTitle">
    <w:name w:val="Book Title"/>
    <w:basedOn w:val="DefaultParagraphFont"/>
    <w:uiPriority w:val="99"/>
    <w:semiHidden/>
    <w:qFormat/>
    <w:rsid w:val="007546AF"/>
    <w:rPr>
      <w:b/>
      <w:bCs/>
      <w:caps w:val="0"/>
      <w:smallCaps w:val="0"/>
      <w:spacing w:val="5"/>
    </w:rPr>
  </w:style>
  <w:style w:type="paragraph" w:styleId="TableofAuthorities">
    <w:name w:val="table of authorities"/>
    <w:basedOn w:val="Normal"/>
    <w:next w:val="Normal"/>
    <w:uiPriority w:val="10"/>
    <w:semiHidden/>
    <w:rsid w:val="002E74A4"/>
    <w:pPr>
      <w:ind w:right="567"/>
    </w:pPr>
  </w:style>
  <w:style w:type="paragraph" w:styleId="NormalIndent">
    <w:name w:val="Normal Indent"/>
    <w:basedOn w:val="Normal"/>
    <w:rsid w:val="005A28D4"/>
    <w:pPr>
      <w:ind w:left="1134"/>
    </w:pPr>
  </w:style>
  <w:style w:type="table" w:styleId="TableGrid">
    <w:name w:val="Table Grid"/>
    <w:basedOn w:val="TableNormal"/>
    <w:uiPriority w:val="59"/>
    <w:rsid w:val="00655B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Heading">
    <w:name w:val="Document Heading"/>
    <w:basedOn w:val="Normal"/>
    <w:uiPriority w:val="6"/>
    <w:semiHidden/>
    <w:rsid w:val="00655B49"/>
    <w:pPr>
      <w:spacing w:after="260" w:line="300" w:lineRule="atLeast"/>
    </w:pPr>
    <w:rPr>
      <w:b/>
      <w:sz w:val="22"/>
    </w:rPr>
  </w:style>
  <w:style w:type="paragraph" w:customStyle="1" w:styleId="DocumentName">
    <w:name w:val="Document Name"/>
    <w:basedOn w:val="Normal"/>
    <w:uiPriority w:val="8"/>
    <w:semiHidden/>
    <w:rsid w:val="00655B49"/>
    <w:pPr>
      <w:spacing w:line="360" w:lineRule="atLeast"/>
    </w:pPr>
    <w:rPr>
      <w:b/>
      <w:caps/>
      <w:sz w:val="28"/>
    </w:rPr>
  </w:style>
  <w:style w:type="paragraph" w:customStyle="1" w:styleId="Template-Date">
    <w:name w:val="Template - Date"/>
    <w:basedOn w:val="Template"/>
    <w:uiPriority w:val="8"/>
    <w:semiHidden/>
    <w:rsid w:val="00244D70"/>
    <w:pPr>
      <w:spacing w:line="280" w:lineRule="atLeast"/>
    </w:pPr>
  </w:style>
  <w:style w:type="paragraph" w:customStyle="1" w:styleId="Template-Web">
    <w:name w:val="Template - Web"/>
    <w:basedOn w:val="Template"/>
    <w:uiPriority w:val="8"/>
    <w:semiHidden/>
    <w:rsid w:val="00BB0DF2"/>
    <w:pPr>
      <w:jc w:val="right"/>
    </w:pPr>
    <w:rPr>
      <w:color w:val="005EB8" w:themeColor="accent1"/>
    </w:rPr>
  </w:style>
  <w:style w:type="paragraph" w:customStyle="1" w:styleId="Template-Legaltext">
    <w:name w:val="Template - Legal text"/>
    <w:basedOn w:val="Template"/>
    <w:uiPriority w:val="8"/>
    <w:semiHidden/>
    <w:rsid w:val="0015292B"/>
    <w:pPr>
      <w:spacing w:line="160" w:lineRule="atLeast"/>
    </w:pPr>
    <w:rPr>
      <w:sz w:val="12"/>
    </w:rPr>
  </w:style>
  <w:style w:type="paragraph" w:styleId="ListBullet2">
    <w:name w:val="List Bullet 2"/>
    <w:basedOn w:val="Normal"/>
    <w:uiPriority w:val="99"/>
    <w:semiHidden/>
    <w:rsid w:val="00D01BFB"/>
    <w:pPr>
      <w:numPr>
        <w:ilvl w:val="1"/>
        <w:numId w:val="1"/>
      </w:numPr>
      <w:contextualSpacing/>
    </w:pPr>
  </w:style>
  <w:style w:type="paragraph" w:styleId="ListBullet3">
    <w:name w:val="List Bullet 3"/>
    <w:basedOn w:val="Normal"/>
    <w:uiPriority w:val="99"/>
    <w:semiHidden/>
    <w:rsid w:val="00D01BFB"/>
    <w:pPr>
      <w:numPr>
        <w:ilvl w:val="2"/>
        <w:numId w:val="1"/>
      </w:numPr>
      <w:contextualSpacing/>
    </w:pPr>
  </w:style>
  <w:style w:type="paragraph" w:customStyle="1" w:styleId="Heading1-Topofpage">
    <w:name w:val="Heading 1 - Top of page"/>
    <w:basedOn w:val="Heading1"/>
    <w:uiPriority w:val="1"/>
    <w:rsid w:val="007E7A34"/>
    <w:pPr>
      <w:spacing w:before="0"/>
    </w:pPr>
  </w:style>
  <w:style w:type="table" w:customStyle="1" w:styleId="Amadeus-Grey">
    <w:name w:val="Amadeus - Grey"/>
    <w:basedOn w:val="TableNormal"/>
    <w:uiPriority w:val="99"/>
    <w:rsid w:val="00833715"/>
    <w:pPr>
      <w:ind w:left="113" w:right="113"/>
    </w:pPr>
    <w:tblPr>
      <w:tblBorders>
        <w:top w:val="single" w:sz="4" w:space="0" w:color="D7D2CB" w:themeColor="accent6"/>
        <w:bottom w:val="single" w:sz="4" w:space="0" w:color="D7D2CB" w:themeColor="accent6"/>
        <w:insideH w:val="single" w:sz="4" w:space="0" w:color="D7D2CB" w:themeColor="accent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80" w:lineRule="atLeast"/>
        <w:ind w:leftChars="0" w:left="113" w:rightChars="0" w:right="113" w:firstLineChars="0" w:firstLine="0"/>
        <w:contextualSpacing w:val="0"/>
      </w:pPr>
      <w:rPr>
        <w:color w:val="auto"/>
      </w:rPr>
      <w:tblPr/>
      <w:tcPr>
        <w:shd w:val="clear" w:color="auto" w:fill="D7D2CB" w:themeFill="accent6"/>
      </w:tcPr>
    </w:tblStylePr>
  </w:style>
  <w:style w:type="paragraph" w:customStyle="1" w:styleId="Table-Heading">
    <w:name w:val="Table - Heading"/>
    <w:basedOn w:val="Table"/>
    <w:uiPriority w:val="4"/>
    <w:rsid w:val="00833715"/>
    <w:rPr>
      <w:b/>
      <w:color w:val="FFFFFF" w:themeColor="background1"/>
    </w:rPr>
  </w:style>
  <w:style w:type="paragraph" w:customStyle="1" w:styleId="FrontpageTitle">
    <w:name w:val="Frontpage Title"/>
    <w:basedOn w:val="Normal"/>
    <w:uiPriority w:val="6"/>
    <w:rsid w:val="007A32C1"/>
    <w:pPr>
      <w:spacing w:line="520" w:lineRule="atLeast"/>
      <w:ind w:right="142"/>
      <w:jc w:val="right"/>
    </w:pPr>
    <w:rPr>
      <w:b/>
      <w:color w:val="005EB8" w:themeColor="accent1"/>
      <w:sz w:val="48"/>
    </w:rPr>
  </w:style>
  <w:style w:type="paragraph" w:customStyle="1" w:styleId="FrontpageSubtitle">
    <w:name w:val="Frontpage Subtitle"/>
    <w:basedOn w:val="Normal"/>
    <w:uiPriority w:val="6"/>
    <w:rsid w:val="00807573"/>
    <w:pPr>
      <w:spacing w:before="120" w:line="320" w:lineRule="atLeast"/>
      <w:ind w:left="142"/>
    </w:pPr>
    <w:rPr>
      <w:b/>
      <w:color w:val="00A9E0" w:themeColor="text2"/>
      <w:sz w:val="24"/>
    </w:rPr>
  </w:style>
  <w:style w:type="paragraph" w:customStyle="1" w:styleId="HighlightboxText">
    <w:name w:val="Highlight box Text"/>
    <w:basedOn w:val="Normal"/>
    <w:uiPriority w:val="3"/>
    <w:rsid w:val="00931D88"/>
    <w:pPr>
      <w:spacing w:before="120" w:after="120" w:line="240" w:lineRule="atLeast"/>
      <w:ind w:left="142" w:right="142"/>
      <w:contextualSpacing/>
    </w:pPr>
  </w:style>
  <w:style w:type="paragraph" w:customStyle="1" w:styleId="HighlightboxHeading">
    <w:name w:val="Highlight box Heading"/>
    <w:basedOn w:val="HighlightboxText"/>
    <w:next w:val="HighlightboxText"/>
    <w:uiPriority w:val="3"/>
    <w:rsid w:val="00931D88"/>
    <w:pPr>
      <w:spacing w:before="200"/>
    </w:pPr>
    <w:rPr>
      <w:b/>
      <w:color w:val="005EB8" w:themeColor="accent1"/>
      <w:sz w:val="24"/>
    </w:rPr>
  </w:style>
  <w:style w:type="paragraph" w:customStyle="1" w:styleId="DocumentControlHeading">
    <w:name w:val="Document Control Heading"/>
    <w:basedOn w:val="Normal"/>
    <w:uiPriority w:val="5"/>
    <w:rsid w:val="004D5F7D"/>
    <w:pPr>
      <w:ind w:left="113" w:right="113"/>
    </w:pPr>
    <w:rPr>
      <w:b/>
    </w:rPr>
  </w:style>
  <w:style w:type="paragraph" w:customStyle="1" w:styleId="DocumentControlText">
    <w:name w:val="Document Control Text"/>
    <w:basedOn w:val="DocumentControlHeading"/>
    <w:uiPriority w:val="5"/>
    <w:rsid w:val="00702B3B"/>
    <w:rPr>
      <w:b w:val="0"/>
    </w:rPr>
  </w:style>
  <w:style w:type="table" w:customStyle="1" w:styleId="Amadeus-Blue">
    <w:name w:val="Amadeus - Blue"/>
    <w:basedOn w:val="TableNormal"/>
    <w:uiPriority w:val="99"/>
    <w:rsid w:val="00833715"/>
    <w:pPr>
      <w:spacing w:before="40" w:after="40"/>
      <w:ind w:left="113" w:right="113"/>
    </w:pPr>
    <w:tblPr>
      <w:tblBorders>
        <w:top w:val="single" w:sz="4" w:space="0" w:color="005EB8" w:themeColor="accent1"/>
        <w:bottom w:val="single" w:sz="4" w:space="0" w:color="005EB8" w:themeColor="accent1"/>
        <w:insideH w:val="single" w:sz="4" w:space="0" w:color="005EB8" w:themeColor="accent1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40" w:after="40" w:afterAutospacing="0" w:line="280" w:lineRule="atLeast"/>
        <w:ind w:leftChars="0" w:left="113" w:rightChars="0" w:right="113" w:firstLineChars="0" w:firstLine="0"/>
      </w:pPr>
      <w:rPr>
        <w:color w:val="FFFFFF" w:themeColor="background1"/>
      </w:rPr>
      <w:tblPr/>
      <w:tcPr>
        <w:shd w:val="clear" w:color="auto" w:fill="005EB8" w:themeFill="accent1"/>
      </w:tcPr>
    </w:tblStylePr>
  </w:style>
  <w:style w:type="paragraph" w:customStyle="1" w:styleId="Table-HeadingBlack">
    <w:name w:val="Table - Heading Black"/>
    <w:basedOn w:val="Table-Heading"/>
    <w:uiPriority w:val="4"/>
    <w:rsid w:val="00833715"/>
    <w:rPr>
      <w:color w:val="auto"/>
    </w:rPr>
  </w:style>
  <w:style w:type="paragraph" w:customStyle="1" w:styleId="Subheading">
    <w:name w:val="Subheading"/>
    <w:basedOn w:val="Normal"/>
    <w:link w:val="SubheadingChar"/>
    <w:autoRedefine/>
    <w:qFormat/>
    <w:rsid w:val="00652681"/>
    <w:pPr>
      <w:spacing w:before="160"/>
    </w:pPr>
    <w:rPr>
      <w:b/>
      <w:color w:val="00A9E0" w:themeColor="text2"/>
      <w:sz w:val="20"/>
    </w:rPr>
  </w:style>
  <w:style w:type="character" w:customStyle="1" w:styleId="SubheadingChar">
    <w:name w:val="Subheading Char"/>
    <w:basedOn w:val="DefaultParagraphFont"/>
    <w:link w:val="Subheading"/>
    <w:rsid w:val="00652681"/>
    <w:rPr>
      <w:b/>
      <w:color w:val="00A9E0" w:themeColor="text2"/>
      <w:sz w:val="20"/>
      <w:lang w:val="en-GB"/>
    </w:rPr>
  </w:style>
  <w:style w:type="paragraph" w:styleId="NormalWeb">
    <w:name w:val="Normal (Web)"/>
    <w:basedOn w:val="Normal"/>
    <w:uiPriority w:val="99"/>
    <w:unhideWhenUsed/>
    <w:rsid w:val="008B1E80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80A0C"/>
    <w:rPr>
      <w:color w:val="0000FF"/>
      <w:u w:val="single"/>
    </w:rPr>
  </w:style>
  <w:style w:type="paragraph" w:styleId="ListParagraph">
    <w:name w:val="List Paragraph"/>
    <w:basedOn w:val="Normal"/>
    <w:uiPriority w:val="99"/>
    <w:semiHidden/>
    <w:qFormat/>
    <w:rsid w:val="00C80A0C"/>
    <w:pPr>
      <w:ind w:left="720"/>
      <w:contextualSpacing/>
    </w:pPr>
  </w:style>
  <w:style w:type="character" w:customStyle="1" w:styleId="BodycontentChar">
    <w:name w:val="Body content Char"/>
    <w:basedOn w:val="DefaultParagraphFont"/>
    <w:link w:val="Bodycontent"/>
    <w:locked/>
    <w:rsid w:val="00351DB5"/>
    <w:rPr>
      <w:rFonts w:ascii="Arial" w:hAnsi="Arial" w:cs="Arial"/>
      <w:b/>
      <w:color w:val="CE0058" w:themeColor="accent2"/>
      <w:szCs w:val="16"/>
    </w:rPr>
  </w:style>
  <w:style w:type="paragraph" w:customStyle="1" w:styleId="Bodycontent">
    <w:name w:val="Body content"/>
    <w:basedOn w:val="Normal"/>
    <w:link w:val="BodycontentChar"/>
    <w:autoRedefine/>
    <w:qFormat/>
    <w:rsid w:val="00351DB5"/>
    <w:pPr>
      <w:tabs>
        <w:tab w:val="left" w:pos="10206"/>
      </w:tabs>
      <w:suppressAutoHyphens w:val="0"/>
      <w:snapToGrid w:val="0"/>
      <w:spacing w:after="0" w:line="280" w:lineRule="exact"/>
      <w:ind w:right="34"/>
      <w:jc w:val="both"/>
    </w:pPr>
    <w:rPr>
      <w:rFonts w:ascii="Arial" w:hAnsi="Arial" w:cs="Arial"/>
      <w:b/>
      <w:color w:val="CE0058" w:themeColor="accent2"/>
      <w:szCs w:val="1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jqueryui.com/2013/03/jquery-ui-1-10-2/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Common%20Files\Microsoft%20Shared\Amadeus%20Templates\WORD\Amadeus%20Public\Public_Standard_doc.dotx" TargetMode="External"/></Relationships>
</file>

<file path=word/theme/theme1.xml><?xml version="1.0" encoding="utf-8"?>
<a:theme xmlns:a="http://schemas.openxmlformats.org/drawingml/2006/main" name="Office Theme">
  <a:themeElements>
    <a:clrScheme name="Amadeus">
      <a:dk1>
        <a:srgbClr val="000000"/>
      </a:dk1>
      <a:lt1>
        <a:srgbClr val="FFFFFF"/>
      </a:lt1>
      <a:dk2>
        <a:srgbClr val="00A9E0"/>
      </a:dk2>
      <a:lt2>
        <a:srgbClr val="D7D2CB"/>
      </a:lt2>
      <a:accent1>
        <a:srgbClr val="005EB8"/>
      </a:accent1>
      <a:accent2>
        <a:srgbClr val="CE0058"/>
      </a:accent2>
      <a:accent3>
        <a:srgbClr val="00A9E0"/>
      </a:accent3>
      <a:accent4>
        <a:srgbClr val="7030A0"/>
      </a:accent4>
      <a:accent5>
        <a:srgbClr val="D29F13"/>
      </a:accent5>
      <a:accent6>
        <a:srgbClr val="D7D2CB"/>
      </a:accent6>
      <a:hlink>
        <a:srgbClr val="005EB8"/>
      </a:hlink>
      <a:folHlink>
        <a:srgbClr val="00A9E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8E724-386D-43A8-BBCB-BCC0362A3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Public_Standard_doc.dotx</Template>
  <TotalTime>0</TotalTime>
  <Pages>4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Corporate Public Standard</vt:lpstr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Public Standard</dc:title>
  <dc:creator>Wally BITHORN</dc:creator>
  <cp:lastModifiedBy>Sylvia L. Quiñones</cp:lastModifiedBy>
  <cp:revision>2</cp:revision>
  <dcterms:created xsi:type="dcterms:W3CDTF">2015-12-07T15:43:00Z</dcterms:created>
  <dcterms:modified xsi:type="dcterms:W3CDTF">2015-12-07T15:43:00Z</dcterms:modified>
</cp:coreProperties>
</file>